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0"/>
        <w:gridCol w:w="4445"/>
      </w:tblGrid>
      <w:tr w:rsidR="00E25E8A" w14:paraId="28078579" w14:textId="77777777" w:rsidTr="00405E69"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</w:tcPr>
          <w:p w14:paraId="339F6071" w14:textId="77777777" w:rsidR="007632FD" w:rsidRPr="00CE0F71" w:rsidRDefault="007632FD" w:rsidP="00405E69">
            <w:pPr>
              <w:pStyle w:val="Heading1"/>
              <w:ind w:hanging="112"/>
              <w:rPr>
                <w:sz w:val="36"/>
                <w:szCs w:val="36"/>
              </w:rPr>
            </w:pPr>
            <w:r w:rsidRPr="00CE0F71">
              <w:rPr>
                <w:sz w:val="36"/>
                <w:szCs w:val="36"/>
              </w:rPr>
              <w:t>Joshua Francis</w:t>
            </w:r>
          </w:p>
          <w:p w14:paraId="3B2473A4" w14:textId="6A1AA835" w:rsidR="00E25E8A" w:rsidRDefault="00E25E8A" w:rsidP="00E25E8A"/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</w:tcPr>
          <w:p w14:paraId="5C9D2E99" w14:textId="77777777" w:rsidR="00A35DA0" w:rsidRDefault="00A35DA0" w:rsidP="00A35DA0">
            <w:pPr>
              <w:spacing w:after="0"/>
              <w:textAlignment w:val="baseline"/>
            </w:pPr>
          </w:p>
          <w:p w14:paraId="368076D1" w14:textId="7C22D181" w:rsidR="00E25E8A" w:rsidRPr="00405E69" w:rsidRDefault="00A35DA0" w:rsidP="00A35DA0">
            <w:pPr>
              <w:spacing w:after="0"/>
              <w:textAlignment w:val="baseline"/>
              <w:rPr>
                <w:rStyle w:val="Hyperlink"/>
                <w:rFonts w:cstheme="minorHAnsi"/>
                <w:sz w:val="16"/>
                <w:szCs w:val="16"/>
              </w:rPr>
            </w:pPr>
            <w:r w:rsidRPr="00405E69">
              <w:rPr>
                <w:rFonts w:cstheme="minorHAnsi"/>
                <w:sz w:val="16"/>
                <w:szCs w:val="16"/>
              </w:rPr>
              <w:t xml:space="preserve">LinkedIn: </w:t>
            </w:r>
            <w:hyperlink r:id="rId9" w:history="1">
              <w:r w:rsidRPr="00405E69">
                <w:rPr>
                  <w:rStyle w:val="Hyperlink"/>
                  <w:rFonts w:cstheme="minorHAnsi"/>
                  <w:sz w:val="16"/>
                  <w:szCs w:val="16"/>
                </w:rPr>
                <w:t>www.linkedin.com/in/joshuamfrancis</w:t>
              </w:r>
            </w:hyperlink>
          </w:p>
          <w:p w14:paraId="795B038B" w14:textId="73D11B10" w:rsidR="00E25E8A" w:rsidRPr="00405E69" w:rsidRDefault="00A35DA0" w:rsidP="00A35DA0">
            <w:pPr>
              <w:spacing w:after="0"/>
              <w:textAlignment w:val="baseline"/>
              <w:rPr>
                <w:rFonts w:cstheme="minorHAnsi"/>
                <w:sz w:val="16"/>
                <w:szCs w:val="16"/>
              </w:rPr>
            </w:pPr>
            <w:r w:rsidRPr="00405E69">
              <w:rPr>
                <w:rFonts w:cstheme="minorHAnsi"/>
                <w:sz w:val="16"/>
                <w:szCs w:val="16"/>
              </w:rPr>
              <w:t>Mobile: +61</w:t>
            </w:r>
            <w:r w:rsidR="00350C0D" w:rsidRPr="00405E69">
              <w:rPr>
                <w:rFonts w:cstheme="minorHAnsi"/>
                <w:sz w:val="16"/>
                <w:szCs w:val="16"/>
              </w:rPr>
              <w:t xml:space="preserve"> </w:t>
            </w:r>
            <w:r w:rsidR="0051740C" w:rsidRPr="00405E69">
              <w:rPr>
                <w:rFonts w:cstheme="minorHAnsi"/>
                <w:sz w:val="16"/>
                <w:szCs w:val="16"/>
              </w:rPr>
              <w:t>470 353 484</w:t>
            </w:r>
            <w:r w:rsidR="00E25E8A" w:rsidRPr="00405E69">
              <w:rPr>
                <w:rFonts w:cstheme="minorHAnsi"/>
                <w:sz w:val="16"/>
                <w:szCs w:val="16"/>
              </w:rPr>
              <w:t xml:space="preserve">  </w:t>
            </w:r>
          </w:p>
          <w:p w14:paraId="33A3E09C" w14:textId="32743BB0" w:rsidR="00E25E8A" w:rsidRPr="00405E69" w:rsidRDefault="00A35DA0" w:rsidP="00A35DA0">
            <w:pPr>
              <w:spacing w:after="0"/>
              <w:textAlignment w:val="baseline"/>
              <w:rPr>
                <w:rFonts w:cstheme="minorHAnsi"/>
                <w:sz w:val="16"/>
                <w:szCs w:val="16"/>
              </w:rPr>
            </w:pPr>
            <w:r w:rsidRPr="00405E69">
              <w:rPr>
                <w:rFonts w:cstheme="minorHAnsi"/>
                <w:sz w:val="16"/>
                <w:szCs w:val="16"/>
              </w:rPr>
              <w:t xml:space="preserve">Mail: </w:t>
            </w:r>
            <w:hyperlink r:id="rId10" w:history="1">
              <w:r w:rsidRPr="00405E69">
                <w:rPr>
                  <w:rStyle w:val="Hyperlink"/>
                  <w:rFonts w:cstheme="minorHAnsi"/>
                  <w:sz w:val="16"/>
                  <w:szCs w:val="16"/>
                </w:rPr>
                <w:t>joshua.mahendran@gmail.com</w:t>
              </w:r>
            </w:hyperlink>
          </w:p>
          <w:p w14:paraId="00751DDE" w14:textId="77777777" w:rsidR="00E25E8A" w:rsidRDefault="00E25E8A" w:rsidP="00E25E8A"/>
        </w:tc>
      </w:tr>
    </w:tbl>
    <w:p w14:paraId="2E3A3FB7" w14:textId="77777777" w:rsidR="00E25E8A" w:rsidRPr="00E25E8A" w:rsidRDefault="00E25E8A" w:rsidP="00E25E8A"/>
    <w:p w14:paraId="2AC1B263" w14:textId="73C27FBC" w:rsidR="005329CA" w:rsidRPr="00BB3B12" w:rsidRDefault="006A286F" w:rsidP="004D5F74">
      <w:pPr>
        <w:pStyle w:val="ContactInfo"/>
        <w:jc w:val="both"/>
        <w:rPr>
          <w:sz w:val="22"/>
          <w:szCs w:val="22"/>
        </w:rPr>
      </w:pPr>
      <w:r w:rsidRPr="00BB3B12">
        <w:rPr>
          <w:sz w:val="22"/>
          <w:szCs w:val="22"/>
        </w:rPr>
        <w:t xml:space="preserve">IT profesional with </w:t>
      </w:r>
      <w:r w:rsidR="000D772E" w:rsidRPr="00BB3B12">
        <w:rPr>
          <w:sz w:val="22"/>
          <w:szCs w:val="22"/>
        </w:rPr>
        <w:t>20</w:t>
      </w:r>
      <w:r w:rsidR="007F73D2" w:rsidRPr="00BB3B12">
        <w:rPr>
          <w:sz w:val="22"/>
          <w:szCs w:val="22"/>
        </w:rPr>
        <w:t xml:space="preserve"> years</w:t>
      </w:r>
      <w:r w:rsidR="00D03B6C" w:rsidRPr="00BB3B12">
        <w:rPr>
          <w:sz w:val="22"/>
          <w:szCs w:val="22"/>
        </w:rPr>
        <w:t xml:space="preserve"> of experience in s</w:t>
      </w:r>
      <w:r w:rsidR="009F3735" w:rsidRPr="00BB3B12">
        <w:rPr>
          <w:sz w:val="22"/>
          <w:szCs w:val="22"/>
        </w:rPr>
        <w:t xml:space="preserve">oftware </w:t>
      </w:r>
      <w:r w:rsidR="00775DC3" w:rsidRPr="00BB3B12">
        <w:rPr>
          <w:sz w:val="22"/>
          <w:szCs w:val="22"/>
        </w:rPr>
        <w:t>architecture</w:t>
      </w:r>
      <w:r w:rsidR="006C2997">
        <w:rPr>
          <w:sz w:val="22"/>
          <w:szCs w:val="22"/>
        </w:rPr>
        <w:t xml:space="preserve"> </w:t>
      </w:r>
      <w:r w:rsidR="00775DC3" w:rsidRPr="00BB3B12">
        <w:rPr>
          <w:sz w:val="22"/>
          <w:szCs w:val="22"/>
        </w:rPr>
        <w:t>/</w:t>
      </w:r>
      <w:r w:rsidR="006C2997">
        <w:rPr>
          <w:sz w:val="22"/>
          <w:szCs w:val="22"/>
        </w:rPr>
        <w:t xml:space="preserve"> </w:t>
      </w:r>
      <w:r w:rsidR="00D03B6C" w:rsidRPr="00BB3B12">
        <w:rPr>
          <w:sz w:val="22"/>
          <w:szCs w:val="22"/>
        </w:rPr>
        <w:t>design</w:t>
      </w:r>
      <w:r w:rsidR="006C2997">
        <w:rPr>
          <w:sz w:val="22"/>
          <w:szCs w:val="22"/>
        </w:rPr>
        <w:t xml:space="preserve"> </w:t>
      </w:r>
      <w:r w:rsidR="00D03B6C" w:rsidRPr="00BB3B12">
        <w:rPr>
          <w:sz w:val="22"/>
          <w:szCs w:val="22"/>
        </w:rPr>
        <w:t>/</w:t>
      </w:r>
      <w:r w:rsidR="006C2997">
        <w:rPr>
          <w:sz w:val="22"/>
          <w:szCs w:val="22"/>
        </w:rPr>
        <w:t xml:space="preserve"> </w:t>
      </w:r>
      <w:r w:rsidR="009F3735" w:rsidRPr="00BB3B12">
        <w:rPr>
          <w:sz w:val="22"/>
          <w:szCs w:val="22"/>
        </w:rPr>
        <w:t>development and project</w:t>
      </w:r>
      <w:r w:rsidR="00C123D0">
        <w:rPr>
          <w:sz w:val="22"/>
          <w:szCs w:val="22"/>
        </w:rPr>
        <w:t xml:space="preserve"> </w:t>
      </w:r>
      <w:r w:rsidR="0051740C" w:rsidRPr="00BB3B12">
        <w:rPr>
          <w:sz w:val="22"/>
          <w:szCs w:val="22"/>
        </w:rPr>
        <w:t>management.</w:t>
      </w:r>
      <w:r w:rsidR="00D03B6C" w:rsidRPr="00BB3B12">
        <w:rPr>
          <w:sz w:val="22"/>
          <w:szCs w:val="22"/>
        </w:rPr>
        <w:t xml:space="preserve"> </w:t>
      </w:r>
      <w:r w:rsidR="0051740C" w:rsidRPr="00BB3B12">
        <w:rPr>
          <w:sz w:val="22"/>
          <w:szCs w:val="22"/>
        </w:rPr>
        <w:t xml:space="preserve">My </w:t>
      </w:r>
      <w:r w:rsidR="009F3735" w:rsidRPr="00BB3B12">
        <w:rPr>
          <w:sz w:val="22"/>
          <w:szCs w:val="22"/>
        </w:rPr>
        <w:t xml:space="preserve">primary expertise is </w:t>
      </w:r>
      <w:r w:rsidR="00BB5594">
        <w:rPr>
          <w:sz w:val="22"/>
          <w:szCs w:val="22"/>
        </w:rPr>
        <w:t>in Architecture</w:t>
      </w:r>
      <w:r w:rsidR="0051740C" w:rsidRPr="00BB3B12">
        <w:rPr>
          <w:sz w:val="22"/>
          <w:szCs w:val="22"/>
        </w:rPr>
        <w:t xml:space="preserve">, </w:t>
      </w:r>
      <w:r w:rsidR="00BB5594">
        <w:rPr>
          <w:sz w:val="22"/>
          <w:szCs w:val="22"/>
        </w:rPr>
        <w:t xml:space="preserve">Development and management of </w:t>
      </w:r>
      <w:r w:rsidR="00BB5594">
        <w:rPr>
          <w:noProof/>
          <w:sz w:val="22"/>
          <w:szCs w:val="22"/>
        </w:rPr>
        <w:t>web applications and application integrations.</w:t>
      </w:r>
    </w:p>
    <w:p w14:paraId="6ECD3B5C" w14:textId="273967D3" w:rsidR="005329CA" w:rsidRPr="002C4151" w:rsidRDefault="00BB3B12" w:rsidP="005329CA">
      <w:pPr>
        <w:pStyle w:val="ContactInfo"/>
        <w:jc w:val="left"/>
        <w:rPr>
          <w:b/>
          <w:sz w:val="28"/>
          <w:szCs w:val="28"/>
        </w:rPr>
      </w:pPr>
      <w:r w:rsidRPr="002C4151">
        <w:rPr>
          <w:b/>
          <w:sz w:val="28"/>
          <w:szCs w:val="28"/>
        </w:rPr>
        <w:t>Specializations</w:t>
      </w:r>
    </w:p>
    <w:p w14:paraId="193735D4" w14:textId="2D64F841" w:rsidR="00BB3B12" w:rsidRPr="002C0548" w:rsidRDefault="00BB3B12" w:rsidP="00BB3B12">
      <w:pPr>
        <w:spacing w:after="200"/>
        <w:jc w:val="both"/>
        <w:rPr>
          <w:rFonts w:ascii="Times New Roman" w:hAnsi="Times New Roman"/>
          <w:sz w:val="22"/>
          <w:szCs w:val="22"/>
        </w:rPr>
      </w:pPr>
      <w:r w:rsidRPr="004F3B1C">
        <w:rPr>
          <w:rFonts w:ascii="Times New Roman" w:hAnsi="Times New Roman"/>
          <w:b/>
          <w:sz w:val="22"/>
          <w:szCs w:val="22"/>
        </w:rPr>
        <w:t>Digital</w:t>
      </w:r>
      <w:r w:rsidR="00BA0B5F">
        <w:rPr>
          <w:rFonts w:ascii="Times New Roman" w:hAnsi="Times New Roman"/>
          <w:sz w:val="22"/>
          <w:szCs w:val="22"/>
        </w:rPr>
        <w:t xml:space="preserve">: </w:t>
      </w:r>
      <w:r w:rsidR="002C4151">
        <w:rPr>
          <w:rFonts w:ascii="Times New Roman" w:hAnsi="Times New Roman"/>
          <w:sz w:val="22"/>
          <w:szCs w:val="22"/>
        </w:rPr>
        <w:t>I p</w:t>
      </w:r>
      <w:r w:rsidR="00BA0B5F">
        <w:rPr>
          <w:rFonts w:ascii="Times New Roman" w:hAnsi="Times New Roman"/>
          <w:sz w:val="22"/>
          <w:szCs w:val="22"/>
        </w:rPr>
        <w:t>ossess extensive experience in developing Digital Solutions</w:t>
      </w:r>
      <w:r w:rsidR="004F3B1C">
        <w:rPr>
          <w:rFonts w:ascii="Times New Roman" w:hAnsi="Times New Roman"/>
          <w:sz w:val="22"/>
          <w:szCs w:val="22"/>
        </w:rPr>
        <w:t xml:space="preserve"> across a broad </w:t>
      </w:r>
      <w:r w:rsidR="006C2997">
        <w:rPr>
          <w:rFonts w:ascii="Times New Roman" w:hAnsi="Times New Roman"/>
          <w:sz w:val="22"/>
          <w:szCs w:val="22"/>
        </w:rPr>
        <w:t xml:space="preserve">set </w:t>
      </w:r>
      <w:r w:rsidR="004F3B1C">
        <w:rPr>
          <w:rFonts w:ascii="Times New Roman" w:hAnsi="Times New Roman"/>
          <w:sz w:val="22"/>
          <w:szCs w:val="22"/>
        </w:rPr>
        <w:t xml:space="preserve">functional area. I </w:t>
      </w:r>
      <w:r w:rsidR="00D756EC">
        <w:rPr>
          <w:rFonts w:ascii="Times New Roman" w:hAnsi="Times New Roman"/>
          <w:sz w:val="22"/>
          <w:szCs w:val="22"/>
        </w:rPr>
        <w:t>had</w:t>
      </w:r>
      <w:r w:rsidR="004F3B1C">
        <w:rPr>
          <w:rFonts w:ascii="Times New Roman" w:hAnsi="Times New Roman"/>
          <w:sz w:val="22"/>
          <w:szCs w:val="22"/>
        </w:rPr>
        <w:t xml:space="preserve"> </w:t>
      </w:r>
    </w:p>
    <w:p w14:paraId="358DE352" w14:textId="7AE8B134" w:rsidR="00C863FD" w:rsidRDefault="00F37598" w:rsidP="00C863FD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Architected, d</w:t>
      </w:r>
      <w:r w:rsidR="00C863FD">
        <w:rPr>
          <w:sz w:val="22"/>
          <w:szCs w:val="22"/>
        </w:rPr>
        <w:t>esigned</w:t>
      </w:r>
      <w:r>
        <w:rPr>
          <w:sz w:val="22"/>
          <w:szCs w:val="22"/>
        </w:rPr>
        <w:t xml:space="preserve">, and developed </w:t>
      </w:r>
      <w:r w:rsidR="00C863FD">
        <w:rPr>
          <w:sz w:val="22"/>
          <w:szCs w:val="22"/>
        </w:rPr>
        <w:t>Solutions for Information Discover</w:t>
      </w:r>
      <w:r>
        <w:rPr>
          <w:sz w:val="22"/>
          <w:szCs w:val="22"/>
        </w:rPr>
        <w:t>y</w:t>
      </w:r>
      <w:r w:rsidR="00C863FD">
        <w:rPr>
          <w:sz w:val="22"/>
          <w:szCs w:val="22"/>
        </w:rPr>
        <w:t xml:space="preserve"> and Business Intelligence</w:t>
      </w:r>
    </w:p>
    <w:p w14:paraId="1F568CB2" w14:textId="556B7B48" w:rsidR="00C863FD" w:rsidRDefault="00F37598" w:rsidP="00C863FD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Architected </w:t>
      </w:r>
      <w:r w:rsidR="00C863FD">
        <w:rPr>
          <w:sz w:val="22"/>
          <w:szCs w:val="22"/>
        </w:rPr>
        <w:t xml:space="preserve">hybrid </w:t>
      </w:r>
      <w:r w:rsidR="00C863FD" w:rsidRPr="002C0548">
        <w:rPr>
          <w:sz w:val="22"/>
          <w:szCs w:val="22"/>
        </w:rPr>
        <w:t xml:space="preserve">cloud </w:t>
      </w:r>
      <w:r w:rsidR="00C863FD">
        <w:rPr>
          <w:sz w:val="22"/>
          <w:szCs w:val="22"/>
        </w:rPr>
        <w:t>integration</w:t>
      </w:r>
      <w:r w:rsidR="00C863FD" w:rsidRPr="002C0548">
        <w:rPr>
          <w:sz w:val="22"/>
          <w:szCs w:val="22"/>
        </w:rPr>
        <w:t xml:space="preserve"> solutions</w:t>
      </w:r>
      <w:r w:rsidR="00C863FD">
        <w:rPr>
          <w:sz w:val="22"/>
          <w:szCs w:val="22"/>
        </w:rPr>
        <w:t>.</w:t>
      </w:r>
    </w:p>
    <w:p w14:paraId="29CC18E3" w14:textId="0E9E5DF5" w:rsidR="00BB3B12" w:rsidRPr="002C0548" w:rsidRDefault="00BB3B12" w:rsidP="00BB3B12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 w:rsidRPr="002C0548">
        <w:rPr>
          <w:sz w:val="22"/>
          <w:szCs w:val="22"/>
        </w:rPr>
        <w:t xml:space="preserve">Developed </w:t>
      </w:r>
      <w:r w:rsidR="00C96214">
        <w:rPr>
          <w:sz w:val="22"/>
          <w:szCs w:val="22"/>
        </w:rPr>
        <w:t xml:space="preserve">responsive </w:t>
      </w:r>
      <w:r w:rsidR="00405E69">
        <w:rPr>
          <w:sz w:val="22"/>
          <w:szCs w:val="22"/>
        </w:rPr>
        <w:t xml:space="preserve">Single Page Applications </w:t>
      </w:r>
      <w:r w:rsidRPr="002C0548">
        <w:rPr>
          <w:sz w:val="22"/>
          <w:szCs w:val="22"/>
        </w:rPr>
        <w:t xml:space="preserve">using </w:t>
      </w:r>
      <w:r w:rsidRPr="004867C8">
        <w:rPr>
          <w:sz w:val="22"/>
          <w:szCs w:val="22"/>
        </w:rPr>
        <w:t xml:space="preserve">HTML5, </w:t>
      </w:r>
      <w:r w:rsidR="00D34BE8" w:rsidRPr="004867C8">
        <w:rPr>
          <w:sz w:val="22"/>
          <w:szCs w:val="22"/>
        </w:rPr>
        <w:t xml:space="preserve">CSS, </w:t>
      </w:r>
      <w:r w:rsidRPr="004867C8">
        <w:rPr>
          <w:sz w:val="22"/>
          <w:szCs w:val="22"/>
        </w:rPr>
        <w:t xml:space="preserve">Bootstrap, </w:t>
      </w:r>
      <w:r w:rsidR="00140721" w:rsidRPr="00C123D0">
        <w:rPr>
          <w:sz w:val="22"/>
          <w:szCs w:val="22"/>
        </w:rPr>
        <w:t xml:space="preserve">jQuery, </w:t>
      </w:r>
      <w:r w:rsidRPr="00C123D0">
        <w:rPr>
          <w:sz w:val="22"/>
          <w:szCs w:val="22"/>
        </w:rPr>
        <w:t>Angular, NodeJS, Express, NoSQL (MongoDB)</w:t>
      </w:r>
    </w:p>
    <w:p w14:paraId="15E391F6" w14:textId="072C2D25" w:rsidR="00BB3B12" w:rsidRDefault="004867C8" w:rsidP="00BB3B12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  <w:r w:rsidR="00BB3B12" w:rsidRPr="002C0548">
        <w:rPr>
          <w:sz w:val="22"/>
          <w:szCs w:val="22"/>
        </w:rPr>
        <w:t>esigned solution for handheld mobile devices</w:t>
      </w:r>
    </w:p>
    <w:p w14:paraId="56634782" w14:textId="0761657D" w:rsidR="00BB3B12" w:rsidRPr="002C0548" w:rsidRDefault="00BB3B12" w:rsidP="00BB3B12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 w:rsidRPr="002C0548">
        <w:rPr>
          <w:sz w:val="22"/>
          <w:szCs w:val="22"/>
        </w:rPr>
        <w:t>Promoted use of modern collaboration tools like</w:t>
      </w:r>
      <w:r w:rsidRPr="0080296D">
        <w:rPr>
          <w:b/>
          <w:sz w:val="22"/>
          <w:szCs w:val="22"/>
        </w:rPr>
        <w:t xml:space="preserve"> </w:t>
      </w:r>
      <w:r w:rsidR="004B39EB" w:rsidRPr="004867C8">
        <w:rPr>
          <w:sz w:val="22"/>
          <w:szCs w:val="22"/>
        </w:rPr>
        <w:t xml:space="preserve">Slack, </w:t>
      </w:r>
      <w:r w:rsidRPr="004867C8">
        <w:rPr>
          <w:sz w:val="22"/>
          <w:szCs w:val="22"/>
        </w:rPr>
        <w:t>Oracle Beehive Workspaces, Git</w:t>
      </w:r>
      <w:r w:rsidRPr="002C0548">
        <w:rPr>
          <w:sz w:val="22"/>
          <w:szCs w:val="22"/>
        </w:rPr>
        <w:t xml:space="preserve"> etc. and other build and container tools like </w:t>
      </w:r>
      <w:r w:rsidRPr="00C123D0">
        <w:rPr>
          <w:sz w:val="22"/>
          <w:szCs w:val="22"/>
        </w:rPr>
        <w:t>Maven, Docker</w:t>
      </w:r>
      <w:r w:rsidR="00C123D0" w:rsidRPr="00C123D0">
        <w:rPr>
          <w:sz w:val="22"/>
          <w:szCs w:val="22"/>
        </w:rPr>
        <w:t>, Jenkins</w:t>
      </w:r>
      <w:bookmarkStart w:id="0" w:name="_GoBack"/>
      <w:bookmarkEnd w:id="0"/>
    </w:p>
    <w:p w14:paraId="39BB2875" w14:textId="77777777" w:rsidR="00BB3B12" w:rsidRDefault="00BB3B12" w:rsidP="00BB3B12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 w:rsidRPr="002C0548">
        <w:rPr>
          <w:sz w:val="22"/>
          <w:szCs w:val="22"/>
        </w:rPr>
        <w:t>Promoted and streamlined DevOps within Oracle Application Development Group</w:t>
      </w:r>
    </w:p>
    <w:p w14:paraId="50EA9AFA" w14:textId="1FCCAA83" w:rsidR="00BB3B12" w:rsidRPr="004867C8" w:rsidRDefault="00BB3B12" w:rsidP="00350F98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 w:rsidRPr="004867C8">
        <w:rPr>
          <w:sz w:val="22"/>
          <w:szCs w:val="22"/>
        </w:rPr>
        <w:t xml:space="preserve">Contributed </w:t>
      </w:r>
      <w:r w:rsidR="00CE689D" w:rsidRPr="004867C8">
        <w:rPr>
          <w:sz w:val="22"/>
          <w:szCs w:val="22"/>
        </w:rPr>
        <w:t>to w</w:t>
      </w:r>
      <w:r w:rsidRPr="004867C8">
        <w:rPr>
          <w:sz w:val="22"/>
          <w:szCs w:val="22"/>
        </w:rPr>
        <w:t>orkshops on UX design and IOT solutions</w:t>
      </w:r>
      <w:r w:rsidR="004867C8" w:rsidRPr="004867C8">
        <w:rPr>
          <w:sz w:val="22"/>
          <w:szCs w:val="22"/>
        </w:rPr>
        <w:t xml:space="preserve">, </w:t>
      </w:r>
      <w:r w:rsidR="00C123D0" w:rsidRPr="004867C8">
        <w:rPr>
          <w:sz w:val="22"/>
          <w:szCs w:val="22"/>
        </w:rPr>
        <w:t>keeping</w:t>
      </w:r>
      <w:r w:rsidRPr="004867C8">
        <w:rPr>
          <w:sz w:val="22"/>
          <w:szCs w:val="22"/>
        </w:rPr>
        <w:t xml:space="preserve"> abreast with technology involving Amazon Web Services</w:t>
      </w:r>
      <w:r w:rsidR="00A9685C" w:rsidRPr="004867C8">
        <w:rPr>
          <w:sz w:val="22"/>
          <w:szCs w:val="22"/>
        </w:rPr>
        <w:t xml:space="preserve"> and IOT Cloud Service</w:t>
      </w:r>
    </w:p>
    <w:p w14:paraId="53483AA4" w14:textId="50FAF701" w:rsidR="00BB3B12" w:rsidRDefault="00BB3B12" w:rsidP="00BB3B12">
      <w:pPr>
        <w:spacing w:after="200"/>
        <w:jc w:val="both"/>
        <w:rPr>
          <w:rFonts w:ascii="Times New Roman" w:hAnsi="Times New Roman"/>
          <w:sz w:val="22"/>
          <w:szCs w:val="22"/>
        </w:rPr>
      </w:pPr>
      <w:r w:rsidRPr="004F3B1C">
        <w:rPr>
          <w:rFonts w:ascii="Times New Roman" w:hAnsi="Times New Roman"/>
          <w:b/>
          <w:sz w:val="22"/>
          <w:szCs w:val="22"/>
        </w:rPr>
        <w:t>Architecture</w:t>
      </w:r>
      <w:r w:rsidR="004F3B1C">
        <w:rPr>
          <w:rFonts w:ascii="Times New Roman" w:hAnsi="Times New Roman"/>
          <w:sz w:val="22"/>
          <w:szCs w:val="22"/>
        </w:rPr>
        <w:t xml:space="preserve">: </w:t>
      </w:r>
      <w:r w:rsidR="004F3B1C" w:rsidRPr="004F3B1C">
        <w:rPr>
          <w:rFonts w:ascii="Times New Roman" w:hAnsi="Times New Roman"/>
          <w:sz w:val="22"/>
          <w:szCs w:val="22"/>
        </w:rPr>
        <w:t xml:space="preserve">Proficient </w:t>
      </w:r>
      <w:r w:rsidR="004F3B1C">
        <w:rPr>
          <w:rFonts w:ascii="Times New Roman" w:hAnsi="Times New Roman"/>
          <w:sz w:val="22"/>
          <w:szCs w:val="22"/>
        </w:rPr>
        <w:t xml:space="preserve">in handling architectural negotiations to arrive at solutions that are ideal for business. I </w:t>
      </w:r>
      <w:r w:rsidR="00D756EC">
        <w:rPr>
          <w:rFonts w:ascii="Times New Roman" w:hAnsi="Times New Roman"/>
          <w:sz w:val="22"/>
          <w:szCs w:val="22"/>
        </w:rPr>
        <w:t>had</w:t>
      </w:r>
    </w:p>
    <w:p w14:paraId="73BAEF92" w14:textId="5D157F48" w:rsidR="004F3B1C" w:rsidRPr="00242DE1" w:rsidRDefault="00242DE1" w:rsidP="00242DE1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 w:rsidRPr="002C0548">
        <w:rPr>
          <w:sz w:val="22"/>
          <w:szCs w:val="22"/>
        </w:rPr>
        <w:t>Minimum Viable Product solution</w:t>
      </w:r>
      <w:r>
        <w:rPr>
          <w:sz w:val="22"/>
          <w:szCs w:val="22"/>
        </w:rPr>
        <w:t xml:space="preserve"> </w:t>
      </w:r>
      <w:r w:rsidR="004F3B1C" w:rsidRPr="00242DE1">
        <w:rPr>
          <w:sz w:val="22"/>
          <w:szCs w:val="22"/>
        </w:rPr>
        <w:t>offering</w:t>
      </w:r>
      <w:r w:rsidR="00D756EC" w:rsidRPr="00242DE1">
        <w:rPr>
          <w:sz w:val="22"/>
          <w:szCs w:val="22"/>
        </w:rPr>
        <w:t>s</w:t>
      </w:r>
      <w:r w:rsidR="00214ECD" w:rsidRPr="00242DE1">
        <w:rPr>
          <w:sz w:val="22"/>
          <w:szCs w:val="22"/>
        </w:rPr>
        <w:t xml:space="preserve"> that makes business sense.</w:t>
      </w:r>
    </w:p>
    <w:p w14:paraId="4C2A20DE" w14:textId="49DB9491" w:rsidR="00EA45C1" w:rsidRDefault="00EA45C1" w:rsidP="00FB22D8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 w:rsidRPr="00EA45C1">
        <w:rPr>
          <w:sz w:val="22"/>
          <w:szCs w:val="22"/>
        </w:rPr>
        <w:t>Arrived at business use cases</w:t>
      </w:r>
      <w:r>
        <w:rPr>
          <w:sz w:val="22"/>
          <w:szCs w:val="22"/>
        </w:rPr>
        <w:t xml:space="preserve"> </w:t>
      </w:r>
      <w:r w:rsidRPr="00EA45C1">
        <w:rPr>
          <w:sz w:val="22"/>
          <w:szCs w:val="22"/>
        </w:rPr>
        <w:t>based on evaluation</w:t>
      </w:r>
      <w:r>
        <w:rPr>
          <w:sz w:val="22"/>
          <w:szCs w:val="22"/>
        </w:rPr>
        <w:t xml:space="preserve"> of </w:t>
      </w:r>
      <w:r w:rsidRPr="00EA45C1">
        <w:rPr>
          <w:sz w:val="22"/>
          <w:szCs w:val="22"/>
        </w:rPr>
        <w:t>value propositions</w:t>
      </w:r>
      <w:r>
        <w:rPr>
          <w:sz w:val="22"/>
          <w:szCs w:val="22"/>
        </w:rPr>
        <w:t>.</w:t>
      </w:r>
    </w:p>
    <w:p w14:paraId="47AE55DB" w14:textId="30B2C3C5" w:rsidR="00242DE1" w:rsidRDefault="00242DE1" w:rsidP="00FB22D8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Performed analysis of existing architectures and developed new architectures for Business processes and Application units. Analyzed Data needs and proposed data security and migrations</w:t>
      </w:r>
      <w:r w:rsidR="00EB178F">
        <w:rPr>
          <w:sz w:val="22"/>
          <w:szCs w:val="22"/>
        </w:rPr>
        <w:t xml:space="preserve"> plans</w:t>
      </w:r>
    </w:p>
    <w:p w14:paraId="550D25FF" w14:textId="0FB50EA7" w:rsidR="00EB178F" w:rsidRDefault="00EB178F" w:rsidP="00FB22D8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Reviewed technology usage and proposed integration solutions.</w:t>
      </w:r>
    </w:p>
    <w:p w14:paraId="47C4A62B" w14:textId="76324984" w:rsidR="00064B9F" w:rsidRPr="00EA45C1" w:rsidRDefault="00064B9F" w:rsidP="00FB22D8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Propose</w:t>
      </w:r>
      <w:r w:rsidR="00D34BE8">
        <w:rPr>
          <w:sz w:val="22"/>
          <w:szCs w:val="22"/>
        </w:rPr>
        <w:t>d</w:t>
      </w:r>
      <w:r>
        <w:rPr>
          <w:sz w:val="22"/>
          <w:szCs w:val="22"/>
        </w:rPr>
        <w:t xml:space="preserve"> and negotiate</w:t>
      </w:r>
      <w:r w:rsidR="00D34BE8">
        <w:rPr>
          <w:sz w:val="22"/>
          <w:szCs w:val="22"/>
        </w:rPr>
        <w:t>d</w:t>
      </w:r>
      <w:r>
        <w:rPr>
          <w:sz w:val="22"/>
          <w:szCs w:val="22"/>
        </w:rPr>
        <w:t xml:space="preserve"> architecture</w:t>
      </w:r>
      <w:r w:rsidR="00D34BE8">
        <w:rPr>
          <w:sz w:val="22"/>
          <w:szCs w:val="22"/>
        </w:rPr>
        <w:t>s</w:t>
      </w:r>
      <w:r>
        <w:rPr>
          <w:sz w:val="22"/>
          <w:szCs w:val="22"/>
        </w:rPr>
        <w:t xml:space="preserve"> with stakeholders</w:t>
      </w:r>
    </w:p>
    <w:p w14:paraId="497AB164" w14:textId="1BB3DF9C" w:rsidR="00BA0B5F" w:rsidRDefault="00BA0B5F" w:rsidP="004F3B1C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 w:rsidRPr="004F3B1C">
        <w:rPr>
          <w:sz w:val="22"/>
          <w:szCs w:val="22"/>
        </w:rPr>
        <w:t>Proposed building of reusable assets, defin</w:t>
      </w:r>
      <w:r w:rsidR="00EA45C1">
        <w:rPr>
          <w:sz w:val="22"/>
          <w:szCs w:val="22"/>
        </w:rPr>
        <w:t>ed</w:t>
      </w:r>
      <w:r w:rsidRPr="004F3B1C">
        <w:rPr>
          <w:sz w:val="22"/>
          <w:szCs w:val="22"/>
        </w:rPr>
        <w:t xml:space="preserve"> best practices, promote</w:t>
      </w:r>
      <w:r w:rsidR="00EA45C1">
        <w:rPr>
          <w:sz w:val="22"/>
          <w:szCs w:val="22"/>
        </w:rPr>
        <w:t>d</w:t>
      </w:r>
      <w:r w:rsidRPr="004F3B1C">
        <w:rPr>
          <w:sz w:val="22"/>
          <w:szCs w:val="22"/>
        </w:rPr>
        <w:t xml:space="preserve"> knowledge sharing across program tracks through active collaboration.</w:t>
      </w:r>
    </w:p>
    <w:p w14:paraId="5E961BCB" w14:textId="5F068904" w:rsidR="00C123D0" w:rsidRPr="004F3B1C" w:rsidRDefault="00C123D0" w:rsidP="004F3B1C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Authored Whitepaper on Hybrid Cloud Integration solution at Oracle</w:t>
      </w:r>
    </w:p>
    <w:p w14:paraId="2BCFE1BD" w14:textId="4C91BE03" w:rsidR="00A9685C" w:rsidRPr="004F3B1C" w:rsidRDefault="00BB3B12" w:rsidP="00BB3B12">
      <w:pPr>
        <w:spacing w:after="200"/>
        <w:jc w:val="both"/>
        <w:rPr>
          <w:rFonts w:ascii="Times New Roman" w:hAnsi="Times New Roman"/>
          <w:sz w:val="22"/>
          <w:szCs w:val="22"/>
        </w:rPr>
      </w:pPr>
      <w:r w:rsidRPr="004F3B1C">
        <w:rPr>
          <w:rFonts w:ascii="Times New Roman" w:hAnsi="Times New Roman"/>
          <w:b/>
          <w:sz w:val="22"/>
          <w:szCs w:val="22"/>
        </w:rPr>
        <w:t>Technology</w:t>
      </w:r>
      <w:r w:rsidR="004F3B1C" w:rsidRPr="004F3B1C">
        <w:rPr>
          <w:rFonts w:ascii="Times New Roman" w:hAnsi="Times New Roman"/>
          <w:sz w:val="22"/>
          <w:szCs w:val="22"/>
        </w:rPr>
        <w:t>:</w:t>
      </w:r>
      <w:r w:rsidR="004F3B1C">
        <w:rPr>
          <w:rFonts w:ascii="Times New Roman" w:hAnsi="Times New Roman"/>
          <w:sz w:val="22"/>
          <w:szCs w:val="22"/>
        </w:rPr>
        <w:t xml:space="preserve"> I </w:t>
      </w:r>
      <w:r w:rsidR="004F3B1C" w:rsidRPr="00C863FD">
        <w:rPr>
          <w:rFonts w:ascii="Times New Roman" w:hAnsi="Times New Roman"/>
          <w:sz w:val="22"/>
          <w:szCs w:val="22"/>
        </w:rPr>
        <w:t>have</w:t>
      </w:r>
      <w:r w:rsidR="004F3B1C">
        <w:rPr>
          <w:rFonts w:ascii="Times New Roman" w:hAnsi="Times New Roman"/>
          <w:sz w:val="22"/>
          <w:szCs w:val="22"/>
        </w:rPr>
        <w:t xml:space="preserve"> worked on a large spectrum of technology areas</w:t>
      </w:r>
      <w:r w:rsidR="00214ECD">
        <w:rPr>
          <w:rFonts w:ascii="Times New Roman" w:hAnsi="Times New Roman"/>
          <w:sz w:val="22"/>
          <w:szCs w:val="22"/>
        </w:rPr>
        <w:t xml:space="preserve"> across the various projects I </w:t>
      </w:r>
      <w:r w:rsidR="00D756EC">
        <w:rPr>
          <w:rFonts w:ascii="Times New Roman" w:hAnsi="Times New Roman"/>
          <w:sz w:val="22"/>
          <w:szCs w:val="22"/>
        </w:rPr>
        <w:t>had</w:t>
      </w:r>
      <w:r w:rsidR="00214ECD">
        <w:rPr>
          <w:rFonts w:ascii="Times New Roman" w:hAnsi="Times New Roman"/>
          <w:sz w:val="22"/>
          <w:szCs w:val="22"/>
        </w:rPr>
        <w:t xml:space="preserve"> worked on. Significant areas are</w:t>
      </w:r>
    </w:p>
    <w:p w14:paraId="56C217BA" w14:textId="35E29BB3" w:rsidR="00D34BE8" w:rsidRPr="00D34BE8" w:rsidRDefault="00C96214" w:rsidP="00D34BE8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  <w:r w:rsidR="00A9685C" w:rsidRPr="00A9685C">
        <w:rPr>
          <w:sz w:val="22"/>
          <w:szCs w:val="22"/>
        </w:rPr>
        <w:t xml:space="preserve">esigned and developed web applications involving </w:t>
      </w:r>
      <w:r w:rsidR="00BB3B12" w:rsidRPr="00405E69">
        <w:rPr>
          <w:sz w:val="22"/>
          <w:szCs w:val="22"/>
        </w:rPr>
        <w:t>Java, Microservices</w:t>
      </w:r>
      <w:r w:rsidR="00A9685C" w:rsidRPr="00405E69">
        <w:rPr>
          <w:sz w:val="22"/>
          <w:szCs w:val="22"/>
        </w:rPr>
        <w:t xml:space="preserve">, </w:t>
      </w:r>
      <w:r w:rsidR="00BB3B12" w:rsidRPr="00405E69">
        <w:rPr>
          <w:sz w:val="22"/>
          <w:szCs w:val="22"/>
        </w:rPr>
        <w:t xml:space="preserve">REST APIs, Spring, </w:t>
      </w:r>
      <w:r w:rsidR="00635217" w:rsidRPr="00405E69">
        <w:rPr>
          <w:sz w:val="22"/>
          <w:szCs w:val="22"/>
        </w:rPr>
        <w:t xml:space="preserve">jQuery, </w:t>
      </w:r>
      <w:r w:rsidR="00D34BE8" w:rsidRPr="00405E69">
        <w:rPr>
          <w:sz w:val="22"/>
          <w:szCs w:val="22"/>
        </w:rPr>
        <w:t xml:space="preserve">Angular, NodeJS, Express, </w:t>
      </w:r>
      <w:r w:rsidR="00BB3B12" w:rsidRPr="00405E69">
        <w:rPr>
          <w:sz w:val="22"/>
          <w:szCs w:val="22"/>
        </w:rPr>
        <w:t>SOA Suite,</w:t>
      </w:r>
      <w:r w:rsidR="00A9685C" w:rsidRPr="00405E69">
        <w:rPr>
          <w:sz w:val="22"/>
          <w:szCs w:val="22"/>
        </w:rPr>
        <w:t xml:space="preserve"> </w:t>
      </w:r>
      <w:r w:rsidR="009118A3" w:rsidRPr="00405E69">
        <w:rPr>
          <w:sz w:val="22"/>
          <w:szCs w:val="22"/>
        </w:rPr>
        <w:t xml:space="preserve">Oracle Database </w:t>
      </w:r>
      <w:r w:rsidR="00A9685C" w:rsidRPr="00405E69">
        <w:rPr>
          <w:sz w:val="22"/>
          <w:szCs w:val="22"/>
        </w:rPr>
        <w:t xml:space="preserve">and </w:t>
      </w:r>
      <w:r w:rsidR="00BB3B12" w:rsidRPr="00405E69">
        <w:rPr>
          <w:sz w:val="22"/>
          <w:szCs w:val="22"/>
        </w:rPr>
        <w:t>Tools like Postman, SoapUI etc.</w:t>
      </w:r>
    </w:p>
    <w:p w14:paraId="6D8AB52F" w14:textId="57840820" w:rsidR="00BB3B12" w:rsidRPr="00405E69" w:rsidRDefault="00A9685C" w:rsidP="00BB3B12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Review</w:t>
      </w:r>
      <w:r w:rsidR="00C96214">
        <w:rPr>
          <w:sz w:val="22"/>
          <w:szCs w:val="22"/>
        </w:rPr>
        <w:t>ed</w:t>
      </w:r>
      <w:r>
        <w:rPr>
          <w:sz w:val="22"/>
          <w:szCs w:val="22"/>
        </w:rPr>
        <w:t xml:space="preserve"> application performance at </w:t>
      </w:r>
      <w:r w:rsidR="009118A3">
        <w:rPr>
          <w:sz w:val="22"/>
          <w:szCs w:val="22"/>
        </w:rPr>
        <w:t>d</w:t>
      </w:r>
      <w:r>
        <w:rPr>
          <w:sz w:val="22"/>
          <w:szCs w:val="22"/>
        </w:rPr>
        <w:t xml:space="preserve">atabase level and application level involving </w:t>
      </w:r>
      <w:r w:rsidR="00BB3B12" w:rsidRPr="00405E69">
        <w:rPr>
          <w:sz w:val="22"/>
          <w:szCs w:val="22"/>
        </w:rPr>
        <w:t xml:space="preserve">SQL, PL/SQL, </w:t>
      </w:r>
      <w:r w:rsidRPr="00405E69">
        <w:rPr>
          <w:sz w:val="22"/>
          <w:szCs w:val="22"/>
        </w:rPr>
        <w:t>and p</w:t>
      </w:r>
      <w:r w:rsidR="00BB3B12" w:rsidRPr="00405E69">
        <w:rPr>
          <w:sz w:val="22"/>
          <w:szCs w:val="22"/>
        </w:rPr>
        <w:t>erformance Tuning, ETL</w:t>
      </w:r>
      <w:r w:rsidR="00C96214" w:rsidRPr="00405E69">
        <w:rPr>
          <w:sz w:val="22"/>
          <w:szCs w:val="22"/>
        </w:rPr>
        <w:t xml:space="preserve"> and</w:t>
      </w:r>
      <w:r w:rsidR="00BB3B12" w:rsidRPr="00405E69">
        <w:rPr>
          <w:sz w:val="22"/>
          <w:szCs w:val="22"/>
        </w:rPr>
        <w:t xml:space="preserve"> Business Intelligence</w:t>
      </w:r>
    </w:p>
    <w:p w14:paraId="294EE471" w14:textId="6D557A09" w:rsidR="00EA45C1" w:rsidRDefault="00EA45C1" w:rsidP="00BB3B12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Understanding of Network topology and providing solutions based on Clients Network topology.</w:t>
      </w:r>
    </w:p>
    <w:p w14:paraId="40E1F9AD" w14:textId="20690971" w:rsidR="00C96214" w:rsidRDefault="00C96214" w:rsidP="00BB3B12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Played the role of </w:t>
      </w:r>
      <w:r w:rsidRPr="00405E69">
        <w:rPr>
          <w:sz w:val="22"/>
          <w:szCs w:val="22"/>
        </w:rPr>
        <w:t>Security Point of Contact</w:t>
      </w:r>
      <w:r>
        <w:rPr>
          <w:sz w:val="22"/>
          <w:szCs w:val="22"/>
        </w:rPr>
        <w:t xml:space="preserve"> within Organization, reviewing and providing solutions for </w:t>
      </w:r>
      <w:r w:rsidR="00BB3B12" w:rsidRPr="00405E69">
        <w:rPr>
          <w:sz w:val="22"/>
          <w:szCs w:val="22"/>
        </w:rPr>
        <w:t>Web Application Security (OWASP top10)</w:t>
      </w:r>
      <w:r w:rsidR="00BB3B12" w:rsidRPr="002C0548">
        <w:rPr>
          <w:sz w:val="22"/>
          <w:szCs w:val="22"/>
        </w:rPr>
        <w:t xml:space="preserve"> involving XSS, SQL Injection vulnerabilities, </w:t>
      </w:r>
      <w:r w:rsidR="00BB3B12" w:rsidRPr="00405E69">
        <w:rPr>
          <w:sz w:val="22"/>
          <w:szCs w:val="22"/>
        </w:rPr>
        <w:t>Fortify</w:t>
      </w:r>
      <w:r w:rsidR="00BB3B12" w:rsidRPr="002C0548">
        <w:rPr>
          <w:sz w:val="22"/>
          <w:szCs w:val="22"/>
        </w:rPr>
        <w:t xml:space="preserve"> </w:t>
      </w:r>
      <w:r w:rsidR="0080296D">
        <w:rPr>
          <w:sz w:val="22"/>
          <w:szCs w:val="22"/>
        </w:rPr>
        <w:t xml:space="preserve">/ Web inspect </w:t>
      </w:r>
      <w:r w:rsidR="00BB3B12" w:rsidRPr="002C0548">
        <w:rPr>
          <w:sz w:val="22"/>
          <w:szCs w:val="22"/>
        </w:rPr>
        <w:t>tool</w:t>
      </w:r>
      <w:r w:rsidR="00116EA0">
        <w:rPr>
          <w:sz w:val="22"/>
          <w:szCs w:val="22"/>
        </w:rPr>
        <w:t>s</w:t>
      </w:r>
      <w:r w:rsidR="00BB3B12" w:rsidRPr="002C0548">
        <w:rPr>
          <w:sz w:val="22"/>
          <w:szCs w:val="22"/>
        </w:rPr>
        <w:t xml:space="preserve">. </w:t>
      </w:r>
    </w:p>
    <w:p w14:paraId="7D55D078" w14:textId="029C058F" w:rsidR="00BB3B12" w:rsidRDefault="00BB3B12" w:rsidP="00BB3B12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 w:rsidRPr="002C0548">
        <w:rPr>
          <w:sz w:val="22"/>
          <w:szCs w:val="22"/>
        </w:rPr>
        <w:t xml:space="preserve">Worked on authentication and security concepts OAuth, Cryptography, TLS/SSL </w:t>
      </w:r>
    </w:p>
    <w:p w14:paraId="7C1ECDD9" w14:textId="5E697B4A" w:rsidR="00214ECD" w:rsidRDefault="00214ECD" w:rsidP="00214ECD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Delivered solutions on oracle </w:t>
      </w:r>
      <w:r w:rsidR="002C4151" w:rsidRPr="00405E69">
        <w:rPr>
          <w:sz w:val="22"/>
          <w:szCs w:val="22"/>
        </w:rPr>
        <w:t>SOA suite,</w:t>
      </w:r>
      <w:r w:rsidR="002C4151">
        <w:rPr>
          <w:sz w:val="22"/>
          <w:szCs w:val="22"/>
        </w:rPr>
        <w:t xml:space="preserve"> </w:t>
      </w:r>
      <w:r w:rsidRPr="002C0548">
        <w:rPr>
          <w:sz w:val="22"/>
          <w:szCs w:val="22"/>
        </w:rPr>
        <w:t>Integrated SOA Gateway, XML Gateway, WebAdi, Workflow, Concurrent Processing</w:t>
      </w:r>
    </w:p>
    <w:p w14:paraId="51AE91E0" w14:textId="5037E841" w:rsidR="002C4151" w:rsidRDefault="002C4151" w:rsidP="00214ECD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Executed Proof of Concept on IOT initiatives both professionally and as a </w:t>
      </w:r>
      <w:r w:rsidR="00F37598">
        <w:rPr>
          <w:sz w:val="22"/>
          <w:szCs w:val="22"/>
        </w:rPr>
        <w:t xml:space="preserve">personal interest </w:t>
      </w:r>
      <w:r>
        <w:rPr>
          <w:sz w:val="22"/>
          <w:szCs w:val="22"/>
        </w:rPr>
        <w:t xml:space="preserve">involving devices like </w:t>
      </w:r>
      <w:proofErr w:type="spellStart"/>
      <w:r>
        <w:rPr>
          <w:sz w:val="22"/>
          <w:szCs w:val="22"/>
        </w:rPr>
        <w:t>Raspberrypi</w:t>
      </w:r>
      <w:proofErr w:type="spellEnd"/>
      <w:r>
        <w:rPr>
          <w:sz w:val="22"/>
          <w:szCs w:val="22"/>
        </w:rPr>
        <w:t xml:space="preserve">, Arduino micro-controllers, MQTT </w:t>
      </w:r>
      <w:r w:rsidR="00777EE0">
        <w:rPr>
          <w:sz w:val="22"/>
          <w:szCs w:val="22"/>
        </w:rPr>
        <w:lastRenderedPageBreak/>
        <w:t>(Message Queue Telemetry Transport)</w:t>
      </w:r>
      <w:r>
        <w:rPr>
          <w:sz w:val="22"/>
          <w:szCs w:val="22"/>
        </w:rPr>
        <w:t>, Eclipse Phao, Openhab platform and ESP8266 modules.</w:t>
      </w:r>
    </w:p>
    <w:p w14:paraId="368DE1DE" w14:textId="77777777" w:rsidR="00214ECD" w:rsidRDefault="00214ECD" w:rsidP="00214ECD">
      <w:pPr>
        <w:pStyle w:val="ContactInfo"/>
        <w:ind w:left="720"/>
        <w:contextualSpacing/>
        <w:jc w:val="both"/>
        <w:rPr>
          <w:sz w:val="22"/>
          <w:szCs w:val="22"/>
        </w:rPr>
      </w:pPr>
    </w:p>
    <w:p w14:paraId="3BF655DC" w14:textId="77777777" w:rsidR="00214ECD" w:rsidRDefault="00214ECD" w:rsidP="00214ECD">
      <w:pPr>
        <w:pStyle w:val="ContactInfo"/>
        <w:contextualSpacing/>
        <w:jc w:val="both"/>
        <w:rPr>
          <w:sz w:val="22"/>
          <w:szCs w:val="22"/>
        </w:rPr>
      </w:pPr>
    </w:p>
    <w:p w14:paraId="5E2F1DA3" w14:textId="3A4F0122" w:rsidR="00214ECD" w:rsidRDefault="00214ECD" w:rsidP="00214ECD">
      <w:pPr>
        <w:pStyle w:val="ContactInfo"/>
        <w:contextualSpacing/>
        <w:jc w:val="both"/>
        <w:rPr>
          <w:sz w:val="22"/>
          <w:szCs w:val="22"/>
        </w:rPr>
      </w:pPr>
      <w:r w:rsidRPr="006C2997">
        <w:rPr>
          <w:b/>
          <w:sz w:val="22"/>
          <w:szCs w:val="22"/>
        </w:rPr>
        <w:t>Collaboration</w:t>
      </w:r>
      <w:r>
        <w:rPr>
          <w:sz w:val="22"/>
          <w:szCs w:val="22"/>
        </w:rPr>
        <w:t xml:space="preserve">: I </w:t>
      </w:r>
      <w:r w:rsidRPr="00C863FD">
        <w:rPr>
          <w:sz w:val="22"/>
          <w:szCs w:val="22"/>
        </w:rPr>
        <w:t>have</w:t>
      </w:r>
      <w:r>
        <w:rPr>
          <w:sz w:val="22"/>
          <w:szCs w:val="22"/>
        </w:rPr>
        <w:t xml:space="preserve"> excellent interpersonal and management skills across projects and programs. I </w:t>
      </w:r>
      <w:r w:rsidR="00D756EC">
        <w:rPr>
          <w:sz w:val="22"/>
          <w:szCs w:val="22"/>
        </w:rPr>
        <w:t>had</w:t>
      </w:r>
      <w:r>
        <w:rPr>
          <w:sz w:val="22"/>
          <w:szCs w:val="22"/>
        </w:rPr>
        <w:t xml:space="preserve"> </w:t>
      </w:r>
    </w:p>
    <w:p w14:paraId="14B088B5" w14:textId="0E517FD3" w:rsidR="00214ECD" w:rsidRPr="006C2997" w:rsidRDefault="00214ECD" w:rsidP="006C2997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 w:rsidRPr="006C2997">
        <w:rPr>
          <w:sz w:val="22"/>
          <w:szCs w:val="22"/>
        </w:rPr>
        <w:t>Le</w:t>
      </w:r>
      <w:r w:rsidR="006C2997" w:rsidRPr="006C2997">
        <w:rPr>
          <w:sz w:val="22"/>
          <w:szCs w:val="22"/>
        </w:rPr>
        <w:t>d</w:t>
      </w:r>
      <w:r w:rsidRPr="006C2997">
        <w:rPr>
          <w:sz w:val="22"/>
          <w:szCs w:val="22"/>
        </w:rPr>
        <w:t xml:space="preserve"> and participate</w:t>
      </w:r>
      <w:r w:rsidR="006C2997" w:rsidRPr="006C2997">
        <w:rPr>
          <w:sz w:val="22"/>
          <w:szCs w:val="22"/>
        </w:rPr>
        <w:t>d</w:t>
      </w:r>
      <w:r w:rsidRPr="006C2997">
        <w:rPr>
          <w:sz w:val="22"/>
          <w:szCs w:val="22"/>
        </w:rPr>
        <w:t xml:space="preserve"> in meetings with management and executive </w:t>
      </w:r>
      <w:r w:rsidRPr="006C2997">
        <w:rPr>
          <w:noProof/>
          <w:sz w:val="22"/>
          <w:szCs w:val="22"/>
        </w:rPr>
        <w:t>sponsors</w:t>
      </w:r>
      <w:r w:rsidRPr="006C2997">
        <w:rPr>
          <w:sz w:val="22"/>
          <w:szCs w:val="22"/>
        </w:rPr>
        <w:t xml:space="preserve"> on product proposals, product roadmap and refinement of requirements and functionality</w:t>
      </w:r>
      <w:r w:rsidR="00095E0D">
        <w:rPr>
          <w:sz w:val="22"/>
          <w:szCs w:val="22"/>
        </w:rPr>
        <w:t xml:space="preserve"> and daily, weekly and monthly schedule.</w:t>
      </w:r>
    </w:p>
    <w:p w14:paraId="53795142" w14:textId="502FDCDD" w:rsidR="00214ECD" w:rsidRPr="006C2997" w:rsidRDefault="006C2997" w:rsidP="006C2997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 w:rsidRPr="006C2997">
        <w:rPr>
          <w:sz w:val="22"/>
          <w:szCs w:val="22"/>
        </w:rPr>
        <w:t>Led</w:t>
      </w:r>
      <w:r w:rsidR="00214ECD" w:rsidRPr="006C2997">
        <w:rPr>
          <w:sz w:val="22"/>
          <w:szCs w:val="22"/>
        </w:rPr>
        <w:t xml:space="preserve"> </w:t>
      </w:r>
      <w:r w:rsidR="00D756EC">
        <w:rPr>
          <w:noProof/>
          <w:sz w:val="22"/>
          <w:szCs w:val="22"/>
        </w:rPr>
        <w:t>discussions with</w:t>
      </w:r>
      <w:r w:rsidR="00214ECD" w:rsidRPr="006C2997">
        <w:rPr>
          <w:sz w:val="22"/>
          <w:szCs w:val="22"/>
        </w:rPr>
        <w:t xml:space="preserve"> Support </w:t>
      </w:r>
      <w:r w:rsidR="00214ECD" w:rsidRPr="006C2997">
        <w:rPr>
          <w:noProof/>
          <w:sz w:val="22"/>
          <w:szCs w:val="22"/>
        </w:rPr>
        <w:t>Organisation</w:t>
      </w:r>
      <w:r w:rsidR="00214ECD" w:rsidRPr="006C2997">
        <w:rPr>
          <w:sz w:val="22"/>
          <w:szCs w:val="22"/>
        </w:rPr>
        <w:t>, Framework</w:t>
      </w:r>
      <w:r w:rsidR="00D756EC">
        <w:rPr>
          <w:sz w:val="22"/>
          <w:szCs w:val="22"/>
        </w:rPr>
        <w:t xml:space="preserve"> teams</w:t>
      </w:r>
      <w:r w:rsidR="00214ECD" w:rsidRPr="006C2997">
        <w:rPr>
          <w:sz w:val="22"/>
          <w:szCs w:val="22"/>
        </w:rPr>
        <w:t xml:space="preserve"> and Quality Assurance teams</w:t>
      </w:r>
      <w:r w:rsidR="00D756EC">
        <w:rPr>
          <w:sz w:val="22"/>
          <w:szCs w:val="22"/>
        </w:rPr>
        <w:t>, Release Engineering and Operations group</w:t>
      </w:r>
      <w:r w:rsidR="00214ECD" w:rsidRPr="006C2997">
        <w:rPr>
          <w:sz w:val="22"/>
          <w:szCs w:val="22"/>
        </w:rPr>
        <w:t xml:space="preserve"> </w:t>
      </w:r>
      <w:r w:rsidR="002C4151">
        <w:rPr>
          <w:sz w:val="22"/>
          <w:szCs w:val="22"/>
        </w:rPr>
        <w:t xml:space="preserve">and </w:t>
      </w:r>
      <w:r w:rsidR="00D756EC">
        <w:rPr>
          <w:sz w:val="22"/>
          <w:szCs w:val="22"/>
        </w:rPr>
        <w:t>End c</w:t>
      </w:r>
      <w:r w:rsidR="002C4151">
        <w:rPr>
          <w:sz w:val="22"/>
          <w:szCs w:val="22"/>
        </w:rPr>
        <w:t>ustomer</w:t>
      </w:r>
      <w:r w:rsidR="00D756EC">
        <w:rPr>
          <w:sz w:val="22"/>
          <w:szCs w:val="22"/>
        </w:rPr>
        <w:t>s.</w:t>
      </w:r>
    </w:p>
    <w:p w14:paraId="26189C3E" w14:textId="07864CD3" w:rsidR="00214ECD" w:rsidRDefault="00214ECD" w:rsidP="006C2997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 w:rsidRPr="006C2997">
        <w:rPr>
          <w:sz w:val="22"/>
          <w:szCs w:val="22"/>
        </w:rPr>
        <w:t xml:space="preserve">Lead DevOps </w:t>
      </w:r>
      <w:r w:rsidR="00B31700">
        <w:rPr>
          <w:sz w:val="22"/>
          <w:szCs w:val="22"/>
        </w:rPr>
        <w:t xml:space="preserve">program </w:t>
      </w:r>
      <w:r w:rsidRPr="006C2997">
        <w:rPr>
          <w:sz w:val="22"/>
          <w:szCs w:val="22"/>
        </w:rPr>
        <w:t xml:space="preserve">within the </w:t>
      </w:r>
      <w:r w:rsidRPr="006C2997">
        <w:rPr>
          <w:noProof/>
          <w:sz w:val="22"/>
          <w:szCs w:val="22"/>
        </w:rPr>
        <w:t>organisation</w:t>
      </w:r>
      <w:r w:rsidR="00095E0D">
        <w:rPr>
          <w:sz w:val="22"/>
          <w:szCs w:val="22"/>
        </w:rPr>
        <w:t xml:space="preserve"> </w:t>
      </w:r>
    </w:p>
    <w:p w14:paraId="4108E7DE" w14:textId="463DEB6E" w:rsidR="00B31700" w:rsidRDefault="00B31700" w:rsidP="006C2997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Project management of many development projects</w:t>
      </w:r>
      <w:r w:rsidR="00D34BE8">
        <w:rPr>
          <w:sz w:val="22"/>
          <w:szCs w:val="22"/>
        </w:rPr>
        <w:t>, each project</w:t>
      </w:r>
      <w:r w:rsidR="00275BE4">
        <w:rPr>
          <w:sz w:val="22"/>
          <w:szCs w:val="22"/>
        </w:rPr>
        <w:t xml:space="preserve"> with </w:t>
      </w:r>
      <w:r>
        <w:rPr>
          <w:sz w:val="22"/>
          <w:szCs w:val="22"/>
        </w:rPr>
        <w:t xml:space="preserve">typical team size of about 7 developers (excluding Quality, Build, Operations team engineers). </w:t>
      </w:r>
      <w:r w:rsidR="002E0697">
        <w:rPr>
          <w:sz w:val="22"/>
          <w:szCs w:val="22"/>
        </w:rPr>
        <w:t xml:space="preserve">Tasks include project planning, creation of WBS, monitoring and status reporting. </w:t>
      </w:r>
    </w:p>
    <w:p w14:paraId="7B9539D7" w14:textId="455DEAE6" w:rsidR="00275BE4" w:rsidRDefault="00B31700" w:rsidP="006C2997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Program management of up to </w:t>
      </w:r>
      <w:r w:rsidR="00095E0D">
        <w:rPr>
          <w:sz w:val="22"/>
          <w:szCs w:val="22"/>
        </w:rPr>
        <w:t>7</w:t>
      </w:r>
      <w:r>
        <w:rPr>
          <w:sz w:val="22"/>
          <w:szCs w:val="22"/>
        </w:rPr>
        <w:t xml:space="preserve"> concurrent projects.</w:t>
      </w:r>
      <w:r w:rsidR="00275BE4">
        <w:rPr>
          <w:sz w:val="22"/>
          <w:szCs w:val="22"/>
        </w:rPr>
        <w:t xml:space="preserve"> My tasks include validation of project plan and effort projections, monitoring of projects against division level timelines, issue / risk identification and resolution and governance on compliance </w:t>
      </w:r>
      <w:r w:rsidR="00393C46">
        <w:rPr>
          <w:sz w:val="22"/>
          <w:szCs w:val="22"/>
        </w:rPr>
        <w:t>to standards</w:t>
      </w:r>
      <w:r w:rsidR="00275BE4">
        <w:rPr>
          <w:sz w:val="22"/>
          <w:szCs w:val="22"/>
        </w:rPr>
        <w:t>.</w:t>
      </w:r>
    </w:p>
    <w:p w14:paraId="636692A4" w14:textId="7AA081C9" w:rsidR="00214ECD" w:rsidRDefault="00214ECD" w:rsidP="00214ECD">
      <w:pPr>
        <w:pStyle w:val="ContactInfo"/>
        <w:contextualSpacing/>
        <w:jc w:val="both"/>
        <w:rPr>
          <w:sz w:val="22"/>
          <w:szCs w:val="22"/>
        </w:rPr>
      </w:pPr>
    </w:p>
    <w:p w14:paraId="29F1861B" w14:textId="50FC4C56" w:rsidR="00BB3B12" w:rsidRDefault="00BB3B12" w:rsidP="00BB3B12">
      <w:pPr>
        <w:spacing w:after="200"/>
        <w:jc w:val="both"/>
        <w:rPr>
          <w:rFonts w:ascii="Times New Roman" w:hAnsi="Times New Roman"/>
          <w:sz w:val="22"/>
          <w:szCs w:val="22"/>
        </w:rPr>
      </w:pPr>
      <w:r w:rsidRPr="00085877">
        <w:rPr>
          <w:rFonts w:ascii="Times New Roman" w:hAnsi="Times New Roman"/>
          <w:b/>
          <w:sz w:val="22"/>
          <w:szCs w:val="22"/>
        </w:rPr>
        <w:t>Planning</w:t>
      </w:r>
      <w:r w:rsidR="00085877">
        <w:rPr>
          <w:rFonts w:ascii="Times New Roman" w:hAnsi="Times New Roman"/>
          <w:sz w:val="22"/>
          <w:szCs w:val="22"/>
        </w:rPr>
        <w:t>: I have extensive planning expertise spanning for about 1</w:t>
      </w:r>
      <w:r w:rsidR="00C123D0">
        <w:rPr>
          <w:rFonts w:ascii="Times New Roman" w:hAnsi="Times New Roman"/>
          <w:sz w:val="22"/>
          <w:szCs w:val="22"/>
        </w:rPr>
        <w:t>6</w:t>
      </w:r>
      <w:r w:rsidR="00085877">
        <w:rPr>
          <w:rFonts w:ascii="Times New Roman" w:hAnsi="Times New Roman"/>
          <w:sz w:val="22"/>
          <w:szCs w:val="22"/>
        </w:rPr>
        <w:t xml:space="preserve"> years. I have been involved in planning, tracking, reporting and baselining tasks. I have experience in </w:t>
      </w:r>
    </w:p>
    <w:p w14:paraId="2858A36E" w14:textId="743941B5" w:rsidR="00085877" w:rsidRPr="00A00D8A" w:rsidRDefault="00085877" w:rsidP="00BA0B5F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Creating and maintaining project plan with </w:t>
      </w:r>
      <w:r w:rsidR="00BB3B12" w:rsidRPr="00A00D8A">
        <w:rPr>
          <w:sz w:val="22"/>
          <w:szCs w:val="22"/>
        </w:rPr>
        <w:t>Microsoft Project</w:t>
      </w:r>
    </w:p>
    <w:p w14:paraId="7A3D8889" w14:textId="2C456295" w:rsidR="00EA45C1" w:rsidRDefault="00B16F03" w:rsidP="00BA0B5F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Risk </w:t>
      </w:r>
      <w:r w:rsidR="00EA45C1">
        <w:rPr>
          <w:sz w:val="22"/>
          <w:szCs w:val="22"/>
        </w:rPr>
        <w:t>identification and mitigation / contingency</w:t>
      </w:r>
    </w:p>
    <w:p w14:paraId="539ABF94" w14:textId="4D70143E" w:rsidR="00085877" w:rsidRDefault="00EA45C1" w:rsidP="00BA0B5F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R</w:t>
      </w:r>
      <w:r w:rsidR="00B16F03">
        <w:rPr>
          <w:sz w:val="22"/>
          <w:szCs w:val="22"/>
        </w:rPr>
        <w:t>esource planning</w:t>
      </w:r>
    </w:p>
    <w:p w14:paraId="31B27C6C" w14:textId="654F573D" w:rsidR="00BB3B12" w:rsidRDefault="00085877" w:rsidP="00BA0B5F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on various SDLC models like </w:t>
      </w:r>
      <w:r w:rsidRPr="00A00D8A">
        <w:rPr>
          <w:sz w:val="22"/>
          <w:szCs w:val="22"/>
        </w:rPr>
        <w:t xml:space="preserve">Waterfall and </w:t>
      </w:r>
      <w:r w:rsidR="00BB3B12" w:rsidRPr="00A00D8A">
        <w:rPr>
          <w:sz w:val="22"/>
          <w:szCs w:val="22"/>
        </w:rPr>
        <w:t>Agile</w:t>
      </w:r>
      <w:r w:rsidR="00BB3B12" w:rsidRPr="002C0548">
        <w:rPr>
          <w:sz w:val="22"/>
          <w:szCs w:val="22"/>
        </w:rPr>
        <w:t xml:space="preserve"> methodologies</w:t>
      </w:r>
    </w:p>
    <w:p w14:paraId="5813F73D" w14:textId="420B457D" w:rsidR="00085877" w:rsidRDefault="00085877" w:rsidP="00BA0B5F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Performed vendor management.</w:t>
      </w:r>
    </w:p>
    <w:p w14:paraId="306F4DBE" w14:textId="6122F3A8" w:rsidR="00C863FD" w:rsidRDefault="00C863FD" w:rsidP="00BA0B5F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Estimation of projects and their conformance to release timelines.</w:t>
      </w:r>
    </w:p>
    <w:p w14:paraId="457594DE" w14:textId="478544CD" w:rsidR="00C863FD" w:rsidRPr="002C0548" w:rsidRDefault="00C863FD" w:rsidP="00BA0B5F">
      <w:pPr>
        <w:pStyle w:val="ContactInfo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Planned </w:t>
      </w:r>
      <w:r w:rsidR="00EA45C1">
        <w:rPr>
          <w:sz w:val="22"/>
          <w:szCs w:val="22"/>
        </w:rPr>
        <w:t xml:space="preserve">ahead </w:t>
      </w:r>
      <w:r>
        <w:rPr>
          <w:sz w:val="22"/>
          <w:szCs w:val="22"/>
        </w:rPr>
        <w:t>for hardware and arrived at estimates fo</w:t>
      </w:r>
      <w:r w:rsidR="00EA45C1">
        <w:rPr>
          <w:sz w:val="22"/>
          <w:szCs w:val="22"/>
        </w:rPr>
        <w:t>r next year and planned projects</w:t>
      </w:r>
    </w:p>
    <w:p w14:paraId="50F6B4C5" w14:textId="14D9DA92" w:rsidR="0034041B" w:rsidRDefault="0034041B" w:rsidP="002C4151">
      <w:pPr>
        <w:pStyle w:val="ContactInfo"/>
        <w:jc w:val="both"/>
      </w:pPr>
    </w:p>
    <w:p w14:paraId="770200F4" w14:textId="77777777" w:rsidR="00F8211B" w:rsidRPr="002C0548" w:rsidRDefault="00F8211B" w:rsidP="00F8211B">
      <w:pPr>
        <w:pStyle w:val="ContactInfo"/>
        <w:contextualSpacing/>
        <w:jc w:val="both"/>
        <w:rPr>
          <w:sz w:val="22"/>
          <w:szCs w:val="22"/>
        </w:rPr>
      </w:pPr>
      <w:r w:rsidRPr="006C2997">
        <w:rPr>
          <w:b/>
          <w:sz w:val="22"/>
          <w:szCs w:val="22"/>
        </w:rPr>
        <w:t>Functional</w:t>
      </w:r>
      <w:r>
        <w:rPr>
          <w:sz w:val="22"/>
          <w:szCs w:val="22"/>
        </w:rPr>
        <w:t>: I have a broad exposure across banking (Direct Debit for AMEX), Telecom (Number allocation for Swisscom), CRM / SCM / Financial modules of Oracle eBusiness Suite and Healthcare domains. I have extensively worked on Channel Revenue Management, Marketing and Sales Products, Price Protection, Supplier Ship and Debit, Incentive Compensation products.</w:t>
      </w:r>
    </w:p>
    <w:p w14:paraId="04A2DCEC" w14:textId="77777777" w:rsidR="00F8211B" w:rsidRPr="001E21D0" w:rsidRDefault="00F8211B" w:rsidP="002C4151">
      <w:pPr>
        <w:pStyle w:val="ContactInfo"/>
        <w:jc w:val="both"/>
      </w:pPr>
    </w:p>
    <w:p w14:paraId="1181119A" w14:textId="77777777" w:rsidR="005329CA" w:rsidRPr="002C4151" w:rsidRDefault="008143C0" w:rsidP="005329CA">
      <w:pPr>
        <w:pStyle w:val="ContactInfo"/>
        <w:jc w:val="left"/>
        <w:rPr>
          <w:b/>
          <w:sz w:val="28"/>
          <w:szCs w:val="28"/>
        </w:rPr>
      </w:pPr>
      <w:r w:rsidRPr="002C4151">
        <w:rPr>
          <w:b/>
          <w:sz w:val="28"/>
          <w:szCs w:val="28"/>
        </w:rPr>
        <w:t>Certification and Training</w:t>
      </w:r>
    </w:p>
    <w:p w14:paraId="611E32A1" w14:textId="4F1ADEA0" w:rsidR="00116EA0" w:rsidRDefault="00116EA0" w:rsidP="000660CE">
      <w:pPr>
        <w:pStyle w:val="ContactInfo"/>
        <w:numPr>
          <w:ilvl w:val="0"/>
          <w:numId w:val="8"/>
        </w:num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TOGAF 9 Certified</w:t>
      </w:r>
    </w:p>
    <w:p w14:paraId="01E745AF" w14:textId="77777777" w:rsidR="00116EA0" w:rsidRDefault="00116EA0" w:rsidP="00116EA0">
      <w:pPr>
        <w:pStyle w:val="ContactInfo"/>
        <w:numPr>
          <w:ilvl w:val="0"/>
          <w:numId w:val="8"/>
        </w:numPr>
        <w:ind w:left="720"/>
        <w:jc w:val="both"/>
        <w:rPr>
          <w:sz w:val="22"/>
          <w:szCs w:val="22"/>
        </w:rPr>
      </w:pPr>
      <w:r w:rsidRPr="00CE689D">
        <w:rPr>
          <w:sz w:val="22"/>
          <w:szCs w:val="22"/>
        </w:rPr>
        <w:t>AWS Certified Solutions Architect – Associate</w:t>
      </w:r>
    </w:p>
    <w:p w14:paraId="1F8CEFC7" w14:textId="3F97F027" w:rsidR="00364937" w:rsidRPr="00CE689D" w:rsidRDefault="00364937" w:rsidP="000660CE">
      <w:pPr>
        <w:pStyle w:val="ContactInfo"/>
        <w:numPr>
          <w:ilvl w:val="0"/>
          <w:numId w:val="8"/>
        </w:numPr>
        <w:ind w:left="720"/>
        <w:jc w:val="both"/>
        <w:rPr>
          <w:sz w:val="22"/>
          <w:szCs w:val="22"/>
        </w:rPr>
      </w:pPr>
      <w:proofErr w:type="spellStart"/>
      <w:r w:rsidRPr="00CE689D">
        <w:rPr>
          <w:sz w:val="22"/>
          <w:szCs w:val="22"/>
        </w:rPr>
        <w:t>i</w:t>
      </w:r>
      <w:proofErr w:type="spellEnd"/>
      <w:r w:rsidRPr="00CE689D">
        <w:rPr>
          <w:sz w:val="22"/>
          <w:szCs w:val="22"/>
        </w:rPr>
        <w:t>) Sun Certified Java 2.0 Programmer, ii) Sun Certified Web Component Developer and iii) Sun Certified Business Component Developer</w:t>
      </w:r>
    </w:p>
    <w:p w14:paraId="4B6AF536" w14:textId="4F863E58" w:rsidR="00D40F40" w:rsidRPr="00CE689D" w:rsidRDefault="001E21D0" w:rsidP="006920E7">
      <w:pPr>
        <w:pStyle w:val="ContactInfo"/>
        <w:numPr>
          <w:ilvl w:val="0"/>
          <w:numId w:val="9"/>
        </w:numPr>
        <w:ind w:left="720"/>
        <w:jc w:val="both"/>
        <w:rPr>
          <w:sz w:val="22"/>
          <w:szCs w:val="22"/>
        </w:rPr>
      </w:pPr>
      <w:r w:rsidRPr="00CE689D">
        <w:rPr>
          <w:sz w:val="22"/>
          <w:szCs w:val="22"/>
        </w:rPr>
        <w:t>Workshop</w:t>
      </w:r>
      <w:r w:rsidR="00CE689D" w:rsidRPr="00CE689D">
        <w:rPr>
          <w:sz w:val="22"/>
          <w:szCs w:val="22"/>
        </w:rPr>
        <w:t>s</w:t>
      </w:r>
      <w:r w:rsidRPr="00CE689D">
        <w:rPr>
          <w:sz w:val="22"/>
          <w:szCs w:val="22"/>
        </w:rPr>
        <w:t xml:space="preserve"> </w:t>
      </w:r>
      <w:r w:rsidR="00CE689D" w:rsidRPr="00CE689D">
        <w:rPr>
          <w:sz w:val="22"/>
          <w:szCs w:val="22"/>
        </w:rPr>
        <w:t>–</w:t>
      </w:r>
      <w:r w:rsidRPr="00CE689D">
        <w:rPr>
          <w:sz w:val="22"/>
          <w:szCs w:val="22"/>
        </w:rPr>
        <w:t xml:space="preserve"> </w:t>
      </w:r>
      <w:proofErr w:type="spellStart"/>
      <w:r w:rsidR="00CE689D" w:rsidRPr="00CE689D">
        <w:rPr>
          <w:sz w:val="22"/>
          <w:szCs w:val="22"/>
        </w:rPr>
        <w:t>i</w:t>
      </w:r>
      <w:proofErr w:type="spellEnd"/>
      <w:r w:rsidR="00CE689D" w:rsidRPr="00CE689D">
        <w:rPr>
          <w:sz w:val="22"/>
          <w:szCs w:val="22"/>
        </w:rPr>
        <w:t xml:space="preserve">) </w:t>
      </w:r>
      <w:r w:rsidR="00FF4C81" w:rsidRPr="00CE689D">
        <w:rPr>
          <w:sz w:val="22"/>
          <w:szCs w:val="22"/>
        </w:rPr>
        <w:t>Project Management Professional (PMP</w:t>
      </w:r>
      <w:r w:rsidR="0080296D" w:rsidRPr="00CE689D">
        <w:rPr>
          <w:sz w:val="22"/>
          <w:szCs w:val="22"/>
        </w:rPr>
        <w:t>),</w:t>
      </w:r>
      <w:r w:rsidR="00CE689D" w:rsidRPr="00CE689D">
        <w:rPr>
          <w:sz w:val="22"/>
          <w:szCs w:val="22"/>
        </w:rPr>
        <w:t xml:space="preserve"> ii) </w:t>
      </w:r>
      <w:r w:rsidR="00D40F40" w:rsidRPr="00CE689D">
        <w:rPr>
          <w:sz w:val="22"/>
          <w:szCs w:val="22"/>
        </w:rPr>
        <w:t>Scrum in Action</w:t>
      </w:r>
    </w:p>
    <w:p w14:paraId="0946A28E" w14:textId="77777777" w:rsidR="00F85566" w:rsidRPr="002C4151" w:rsidRDefault="00AD3F29" w:rsidP="00F85566">
      <w:pPr>
        <w:pStyle w:val="ContactInfo"/>
        <w:jc w:val="left"/>
        <w:rPr>
          <w:b/>
          <w:sz w:val="28"/>
          <w:szCs w:val="28"/>
        </w:rPr>
      </w:pPr>
      <w:r w:rsidRPr="002C4151">
        <w:rPr>
          <w:b/>
          <w:sz w:val="28"/>
          <w:szCs w:val="28"/>
        </w:rPr>
        <w:t>Professional Experience</w:t>
      </w:r>
    </w:p>
    <w:tbl>
      <w:tblPr>
        <w:tblW w:w="864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2430"/>
        <w:gridCol w:w="3690"/>
      </w:tblGrid>
      <w:tr w:rsidR="00431734" w14:paraId="0F56A79F" w14:textId="77777777" w:rsidTr="00431734">
        <w:tc>
          <w:tcPr>
            <w:tcW w:w="2520" w:type="dxa"/>
          </w:tcPr>
          <w:p w14:paraId="721CB250" w14:textId="71E7AEA6" w:rsidR="00431734" w:rsidRPr="00431734" w:rsidRDefault="00431734" w:rsidP="00431734">
            <w:pPr>
              <w:pStyle w:val="ContactInfo"/>
              <w:contextualSpacing/>
              <w:jc w:val="left"/>
              <w:rPr>
                <w:sz w:val="22"/>
                <w:szCs w:val="22"/>
              </w:rPr>
            </w:pPr>
            <w:r w:rsidRPr="00431734">
              <w:rPr>
                <w:sz w:val="22"/>
                <w:szCs w:val="22"/>
              </w:rPr>
              <w:t>March 2002 –March 2018</w:t>
            </w:r>
          </w:p>
        </w:tc>
        <w:tc>
          <w:tcPr>
            <w:tcW w:w="2430" w:type="dxa"/>
          </w:tcPr>
          <w:p w14:paraId="51F1A996" w14:textId="1E71B75C" w:rsidR="00431734" w:rsidRPr="00405E69" w:rsidRDefault="00431734" w:rsidP="00431734">
            <w:pPr>
              <w:pStyle w:val="ContactInfo"/>
              <w:contextualSpacing/>
              <w:jc w:val="left"/>
              <w:rPr>
                <w:sz w:val="22"/>
                <w:szCs w:val="22"/>
              </w:rPr>
            </w:pPr>
            <w:r w:rsidRPr="00405E69">
              <w:rPr>
                <w:sz w:val="22"/>
                <w:szCs w:val="22"/>
              </w:rPr>
              <w:t>Oracle India Pvt Ltd (India)</w:t>
            </w:r>
          </w:p>
        </w:tc>
        <w:tc>
          <w:tcPr>
            <w:tcW w:w="3690" w:type="dxa"/>
          </w:tcPr>
          <w:p w14:paraId="3F03C984" w14:textId="5DDAFAF4" w:rsidR="00F37598" w:rsidRPr="00431734" w:rsidRDefault="00431734" w:rsidP="00431734">
            <w:pPr>
              <w:pStyle w:val="ContactInfo"/>
              <w:contextualSpacing/>
              <w:jc w:val="left"/>
              <w:rPr>
                <w:sz w:val="24"/>
                <w:szCs w:val="24"/>
              </w:rPr>
            </w:pPr>
            <w:r w:rsidRPr="00431734">
              <w:rPr>
                <w:sz w:val="24"/>
                <w:szCs w:val="24"/>
              </w:rPr>
              <w:t>Last Position: Director EBS Development</w:t>
            </w:r>
          </w:p>
        </w:tc>
      </w:tr>
      <w:tr w:rsidR="00431734" w14:paraId="02499671" w14:textId="77777777" w:rsidTr="004E518D">
        <w:tc>
          <w:tcPr>
            <w:tcW w:w="8640" w:type="dxa"/>
            <w:gridSpan w:val="3"/>
          </w:tcPr>
          <w:p w14:paraId="05B4C080" w14:textId="26ABF5CE" w:rsidR="00431734" w:rsidRPr="00431734" w:rsidRDefault="00F37598" w:rsidP="00431734">
            <w:pPr>
              <w:pStyle w:val="ContactInfo"/>
              <w:jc w:val="lef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 xml:space="preserve">My last position was </w:t>
            </w:r>
            <w:r w:rsidR="00431734" w:rsidRPr="0003148E">
              <w:rPr>
                <w:noProof/>
                <w:sz w:val="22"/>
                <w:szCs w:val="22"/>
              </w:rPr>
              <w:t xml:space="preserve">techincal Director within </w:t>
            </w:r>
            <w:r w:rsidR="00431734" w:rsidRPr="0003148E">
              <w:rPr>
                <w:sz w:val="22"/>
                <w:szCs w:val="22"/>
              </w:rPr>
              <w:t>in</w:t>
            </w:r>
            <w:r w:rsidR="00431734" w:rsidRPr="0003148E">
              <w:rPr>
                <w:b/>
                <w:sz w:val="22"/>
                <w:szCs w:val="22"/>
              </w:rPr>
              <w:t xml:space="preserve"> </w:t>
            </w:r>
            <w:r w:rsidR="00431734" w:rsidRPr="0003148E">
              <w:rPr>
                <w:sz w:val="22"/>
                <w:szCs w:val="22"/>
              </w:rPr>
              <w:t xml:space="preserve">product </w:t>
            </w:r>
            <w:r>
              <w:rPr>
                <w:sz w:val="22"/>
                <w:szCs w:val="22"/>
              </w:rPr>
              <w:t xml:space="preserve">development </w:t>
            </w:r>
            <w:r w:rsidR="00431734" w:rsidRPr="0003148E">
              <w:rPr>
                <w:noProof/>
                <w:sz w:val="22"/>
                <w:szCs w:val="22"/>
              </w:rPr>
              <w:t>organisation</w:t>
            </w:r>
            <w:r w:rsidR="00431734" w:rsidRPr="0003148E">
              <w:rPr>
                <w:sz w:val="22"/>
                <w:szCs w:val="22"/>
              </w:rPr>
              <w:t xml:space="preserve">. I have worked my way up from being a </w:t>
            </w:r>
            <w:r>
              <w:rPr>
                <w:sz w:val="22"/>
                <w:szCs w:val="22"/>
              </w:rPr>
              <w:t>‘</w:t>
            </w:r>
            <w:r w:rsidR="00431734" w:rsidRPr="0003148E">
              <w:rPr>
                <w:sz w:val="22"/>
                <w:szCs w:val="22"/>
              </w:rPr>
              <w:t>Senior Application Engineer</w:t>
            </w:r>
            <w:r>
              <w:rPr>
                <w:sz w:val="22"/>
                <w:szCs w:val="22"/>
              </w:rPr>
              <w:t>’</w:t>
            </w:r>
            <w:r w:rsidR="00431734" w:rsidRPr="0003148E">
              <w:rPr>
                <w:sz w:val="22"/>
                <w:szCs w:val="22"/>
              </w:rPr>
              <w:t xml:space="preserve"> to ‘Director EBS Development’.</w:t>
            </w:r>
          </w:p>
        </w:tc>
      </w:tr>
    </w:tbl>
    <w:p w14:paraId="684B33B9" w14:textId="32BFF8DE" w:rsidR="00431734" w:rsidRDefault="00431734" w:rsidP="00431734">
      <w:pPr>
        <w:pStyle w:val="ContactInfo"/>
        <w:ind w:left="720"/>
        <w:contextualSpacing/>
        <w:jc w:val="both"/>
        <w:rPr>
          <w:b/>
          <w:sz w:val="24"/>
          <w:szCs w:val="24"/>
        </w:rPr>
      </w:pPr>
    </w:p>
    <w:tbl>
      <w:tblPr>
        <w:tblW w:w="864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2430"/>
        <w:gridCol w:w="3690"/>
      </w:tblGrid>
      <w:tr w:rsidR="00431734" w:rsidRPr="00431734" w14:paraId="0D085B92" w14:textId="77777777" w:rsidTr="00AF3413">
        <w:tc>
          <w:tcPr>
            <w:tcW w:w="2520" w:type="dxa"/>
          </w:tcPr>
          <w:p w14:paraId="6F2E9F2E" w14:textId="0537765B" w:rsidR="00431734" w:rsidRPr="00431734" w:rsidRDefault="00431734" w:rsidP="00431734">
            <w:pPr>
              <w:pStyle w:val="ContactInfo"/>
              <w:contextualSpacing/>
              <w:jc w:val="left"/>
              <w:rPr>
                <w:sz w:val="22"/>
                <w:szCs w:val="22"/>
              </w:rPr>
            </w:pPr>
            <w:r w:rsidRPr="00431734">
              <w:rPr>
                <w:sz w:val="24"/>
                <w:szCs w:val="24"/>
              </w:rPr>
              <w:t>Jan 2001 – March 2002</w:t>
            </w:r>
          </w:p>
        </w:tc>
        <w:tc>
          <w:tcPr>
            <w:tcW w:w="2430" w:type="dxa"/>
          </w:tcPr>
          <w:p w14:paraId="6A9DABF5" w14:textId="4968A3E5" w:rsidR="00431734" w:rsidRPr="00405E69" w:rsidRDefault="00431734" w:rsidP="00431734">
            <w:pPr>
              <w:pStyle w:val="ContactInfo"/>
              <w:contextualSpacing/>
              <w:jc w:val="left"/>
              <w:rPr>
                <w:sz w:val="22"/>
                <w:szCs w:val="22"/>
              </w:rPr>
            </w:pPr>
            <w:r w:rsidRPr="00405E69">
              <w:rPr>
                <w:sz w:val="22"/>
                <w:szCs w:val="22"/>
              </w:rPr>
              <w:t>Everest Consulting Group (USA)</w:t>
            </w:r>
          </w:p>
        </w:tc>
        <w:tc>
          <w:tcPr>
            <w:tcW w:w="3690" w:type="dxa"/>
          </w:tcPr>
          <w:p w14:paraId="3DDAC6C5" w14:textId="1386F792" w:rsidR="00431734" w:rsidRPr="00431734" w:rsidRDefault="00431734" w:rsidP="00431734">
            <w:pPr>
              <w:pStyle w:val="ContactInfo"/>
              <w:contextualSpacing/>
              <w:jc w:val="left"/>
              <w:rPr>
                <w:sz w:val="24"/>
                <w:szCs w:val="24"/>
              </w:rPr>
            </w:pPr>
            <w:r w:rsidRPr="00431734">
              <w:rPr>
                <w:sz w:val="24"/>
                <w:szCs w:val="24"/>
              </w:rPr>
              <w:t>Software consultant</w:t>
            </w:r>
          </w:p>
        </w:tc>
      </w:tr>
    </w:tbl>
    <w:p w14:paraId="09BB3D62" w14:textId="14ADA803" w:rsidR="00431734" w:rsidRDefault="00431734" w:rsidP="00431734">
      <w:pPr>
        <w:pStyle w:val="ContactInfo"/>
        <w:ind w:left="720"/>
        <w:contextualSpacing/>
        <w:jc w:val="both"/>
        <w:rPr>
          <w:b/>
          <w:sz w:val="24"/>
          <w:szCs w:val="24"/>
        </w:rPr>
      </w:pPr>
    </w:p>
    <w:tbl>
      <w:tblPr>
        <w:tblW w:w="864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2430"/>
        <w:gridCol w:w="3690"/>
      </w:tblGrid>
      <w:tr w:rsidR="00431734" w:rsidRPr="00431734" w14:paraId="25E0F499" w14:textId="77777777" w:rsidTr="00AF3413">
        <w:tc>
          <w:tcPr>
            <w:tcW w:w="2520" w:type="dxa"/>
          </w:tcPr>
          <w:p w14:paraId="2FDF34F5" w14:textId="3E960905" w:rsidR="00431734" w:rsidRPr="00431734" w:rsidRDefault="00431734" w:rsidP="00431734">
            <w:pPr>
              <w:pStyle w:val="ContactInfo"/>
              <w:contextualSpacing/>
              <w:jc w:val="left"/>
              <w:rPr>
                <w:sz w:val="24"/>
                <w:szCs w:val="24"/>
              </w:rPr>
            </w:pPr>
            <w:r w:rsidRPr="00431734">
              <w:rPr>
                <w:sz w:val="24"/>
                <w:szCs w:val="24"/>
              </w:rPr>
              <w:t>Nov 1997 – Oct 2001</w:t>
            </w:r>
          </w:p>
        </w:tc>
        <w:tc>
          <w:tcPr>
            <w:tcW w:w="2430" w:type="dxa"/>
          </w:tcPr>
          <w:p w14:paraId="20FF5959" w14:textId="3B70DC43" w:rsidR="00431734" w:rsidRPr="00405E69" w:rsidRDefault="00431734" w:rsidP="00431734">
            <w:pPr>
              <w:pStyle w:val="ContactInfo"/>
              <w:contextualSpacing/>
              <w:jc w:val="left"/>
              <w:rPr>
                <w:sz w:val="22"/>
                <w:szCs w:val="22"/>
              </w:rPr>
            </w:pPr>
            <w:r w:rsidRPr="00405E69">
              <w:rPr>
                <w:sz w:val="22"/>
                <w:szCs w:val="22"/>
              </w:rPr>
              <w:t>Tata Consultancy Services (India)</w:t>
            </w:r>
          </w:p>
        </w:tc>
        <w:tc>
          <w:tcPr>
            <w:tcW w:w="3690" w:type="dxa"/>
          </w:tcPr>
          <w:p w14:paraId="7F13639A" w14:textId="7B0EC462" w:rsidR="00431734" w:rsidRPr="00431734" w:rsidRDefault="00431734" w:rsidP="00431734">
            <w:pPr>
              <w:pStyle w:val="ContactInfo"/>
              <w:contextualSpacing/>
              <w:jc w:val="left"/>
              <w:rPr>
                <w:sz w:val="24"/>
                <w:szCs w:val="24"/>
              </w:rPr>
            </w:pPr>
            <w:r w:rsidRPr="00431734">
              <w:rPr>
                <w:sz w:val="24"/>
                <w:szCs w:val="24"/>
              </w:rPr>
              <w:t>Senior Systems Analyst</w:t>
            </w:r>
          </w:p>
        </w:tc>
      </w:tr>
    </w:tbl>
    <w:p w14:paraId="651348DD" w14:textId="77777777" w:rsidR="00431734" w:rsidRDefault="00431734" w:rsidP="00431734">
      <w:pPr>
        <w:pStyle w:val="ContactInfo"/>
        <w:ind w:left="720"/>
        <w:contextualSpacing/>
        <w:jc w:val="both"/>
        <w:rPr>
          <w:b/>
          <w:sz w:val="24"/>
          <w:szCs w:val="24"/>
        </w:rPr>
      </w:pPr>
    </w:p>
    <w:p w14:paraId="123A0989" w14:textId="7E9855DE" w:rsidR="002B24BA" w:rsidRPr="0003148E" w:rsidRDefault="002B24BA" w:rsidP="00F85566">
      <w:pPr>
        <w:pStyle w:val="ContactInfo"/>
        <w:jc w:val="left"/>
        <w:rPr>
          <w:b/>
          <w:sz w:val="28"/>
          <w:szCs w:val="28"/>
        </w:rPr>
      </w:pPr>
      <w:r w:rsidRPr="0003148E">
        <w:rPr>
          <w:b/>
          <w:sz w:val="28"/>
          <w:szCs w:val="28"/>
        </w:rPr>
        <w:t>Projects</w:t>
      </w:r>
    </w:p>
    <w:p w14:paraId="06E0748D" w14:textId="086F8243" w:rsidR="00770D3E" w:rsidRDefault="00CE689D" w:rsidP="00405E69">
      <w:pPr>
        <w:pStyle w:val="ContactInfo"/>
        <w:numPr>
          <w:ilvl w:val="0"/>
          <w:numId w:val="9"/>
        </w:numPr>
        <w:jc w:val="both"/>
        <w:rPr>
          <w:sz w:val="22"/>
          <w:szCs w:val="22"/>
        </w:rPr>
      </w:pPr>
      <w:r w:rsidRPr="00CE689D">
        <w:rPr>
          <w:sz w:val="22"/>
          <w:szCs w:val="22"/>
        </w:rPr>
        <w:t>Architected</w:t>
      </w:r>
      <w:r w:rsidR="00A00D8A">
        <w:rPr>
          <w:sz w:val="22"/>
          <w:szCs w:val="22"/>
        </w:rPr>
        <w:t xml:space="preserve"> </w:t>
      </w:r>
      <w:r w:rsidRPr="00CE689D">
        <w:rPr>
          <w:sz w:val="22"/>
          <w:szCs w:val="22"/>
        </w:rPr>
        <w:t>integration solution of Hybrid Cloud implementation of Oracle Channel Revenue Management using Oracle Integration Cloud Service, REST APIs. The solution was developed and delivered to customers.</w:t>
      </w:r>
    </w:p>
    <w:p w14:paraId="1B6D91B8" w14:textId="1028C056" w:rsidR="00CE689D" w:rsidRDefault="00CE689D" w:rsidP="00405E69">
      <w:pPr>
        <w:pStyle w:val="ContactInfo"/>
        <w:numPr>
          <w:ilvl w:val="0"/>
          <w:numId w:val="9"/>
        </w:numPr>
        <w:jc w:val="both"/>
        <w:rPr>
          <w:sz w:val="22"/>
          <w:szCs w:val="22"/>
        </w:rPr>
      </w:pPr>
      <w:r w:rsidRPr="00CE689D">
        <w:rPr>
          <w:sz w:val="22"/>
          <w:szCs w:val="22"/>
        </w:rPr>
        <w:t xml:space="preserve">Architected information discovery service based on </w:t>
      </w:r>
      <w:r w:rsidR="009118A3">
        <w:rPr>
          <w:sz w:val="22"/>
          <w:szCs w:val="22"/>
        </w:rPr>
        <w:t>In-Memory database</w:t>
      </w:r>
      <w:r w:rsidRPr="00CE689D">
        <w:rPr>
          <w:sz w:val="22"/>
          <w:szCs w:val="22"/>
        </w:rPr>
        <w:t xml:space="preserve"> –This includes architecture and design of Data model, ETL, Application Integration, and Security model. The solution was built and delivered to enterprise customers with successful implementation like in Schreiber Foods.</w:t>
      </w:r>
    </w:p>
    <w:p w14:paraId="4BAC44BA" w14:textId="770A1424" w:rsidR="00ED3658" w:rsidRPr="00CE689D" w:rsidRDefault="00F37598" w:rsidP="00405E69">
      <w:pPr>
        <w:pStyle w:val="ContactInfo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Architected </w:t>
      </w:r>
      <w:r w:rsidR="00ED3658">
        <w:rPr>
          <w:sz w:val="22"/>
          <w:szCs w:val="22"/>
        </w:rPr>
        <w:t xml:space="preserve">solution for promotional planning and claim management for </w:t>
      </w:r>
      <w:r w:rsidR="00ED3658" w:rsidRPr="00CE689D">
        <w:rPr>
          <w:sz w:val="22"/>
          <w:szCs w:val="22"/>
        </w:rPr>
        <w:t>Michelin Tyres and is currently rolled out in China and India Markets.</w:t>
      </w:r>
    </w:p>
    <w:p w14:paraId="5A4D5596" w14:textId="65E5FC1F" w:rsidR="00CE689D" w:rsidRDefault="00CE689D" w:rsidP="00405E69">
      <w:pPr>
        <w:pStyle w:val="ContactInfo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Developed</w:t>
      </w:r>
      <w:r w:rsidRPr="00CE689D">
        <w:rPr>
          <w:sz w:val="22"/>
          <w:szCs w:val="22"/>
        </w:rPr>
        <w:t xml:space="preserve"> Data Generation and inbound </w:t>
      </w:r>
      <w:r>
        <w:rPr>
          <w:sz w:val="22"/>
          <w:szCs w:val="22"/>
        </w:rPr>
        <w:t xml:space="preserve">/ </w:t>
      </w:r>
      <w:r w:rsidRPr="00CE689D">
        <w:rPr>
          <w:sz w:val="22"/>
          <w:szCs w:val="22"/>
        </w:rPr>
        <w:t xml:space="preserve">outbound Data Transmission of Oracle Supplier Ship and Debit Module. The solution was built to </w:t>
      </w:r>
      <w:r w:rsidR="00EB178F">
        <w:rPr>
          <w:sz w:val="22"/>
          <w:szCs w:val="22"/>
        </w:rPr>
        <w:t xml:space="preserve">XML, DTD with </w:t>
      </w:r>
      <w:proofErr w:type="spellStart"/>
      <w:r w:rsidRPr="00CE689D">
        <w:rPr>
          <w:sz w:val="22"/>
          <w:szCs w:val="22"/>
        </w:rPr>
        <w:t>Rosettanet</w:t>
      </w:r>
      <w:proofErr w:type="spellEnd"/>
      <w:r w:rsidRPr="00CE689D">
        <w:rPr>
          <w:sz w:val="22"/>
          <w:szCs w:val="22"/>
        </w:rPr>
        <w:t xml:space="preserve"> PIP standards. The solution is now a key process at customer’s end e.g. Arrow Electronics.</w:t>
      </w:r>
    </w:p>
    <w:p w14:paraId="7E388DDA" w14:textId="635730C9" w:rsidR="00BD535E" w:rsidRDefault="00BD535E" w:rsidP="00BD535E">
      <w:pPr>
        <w:pStyle w:val="ContactInfo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Designed and developed</w:t>
      </w:r>
      <w:r w:rsidRPr="0003148E">
        <w:rPr>
          <w:sz w:val="22"/>
          <w:szCs w:val="22"/>
        </w:rPr>
        <w:t xml:space="preserve"> </w:t>
      </w:r>
      <w:r w:rsidR="007815E0">
        <w:rPr>
          <w:sz w:val="22"/>
          <w:szCs w:val="22"/>
        </w:rPr>
        <w:t xml:space="preserve">application for </w:t>
      </w:r>
      <w:r w:rsidRPr="0003148E">
        <w:rPr>
          <w:sz w:val="22"/>
          <w:szCs w:val="22"/>
        </w:rPr>
        <w:t>Price/Cost management of Inventory. The project involves design on JavaScript</w:t>
      </w:r>
      <w:r w:rsidR="007815E0">
        <w:rPr>
          <w:sz w:val="22"/>
          <w:szCs w:val="22"/>
        </w:rPr>
        <w:t xml:space="preserve"> Angular</w:t>
      </w:r>
      <w:r w:rsidRPr="0003148E">
        <w:rPr>
          <w:sz w:val="22"/>
          <w:szCs w:val="22"/>
        </w:rPr>
        <w:t xml:space="preserve"> base</w:t>
      </w:r>
      <w:r>
        <w:rPr>
          <w:sz w:val="22"/>
          <w:szCs w:val="22"/>
        </w:rPr>
        <w:t>d</w:t>
      </w:r>
      <w:r w:rsidRPr="0003148E">
        <w:rPr>
          <w:sz w:val="22"/>
          <w:szCs w:val="22"/>
        </w:rPr>
        <w:t xml:space="preserve"> UI and backend REST APIs for business process and to support the UI.</w:t>
      </w:r>
    </w:p>
    <w:p w14:paraId="08AEF392" w14:textId="022A720A" w:rsidR="00A327B2" w:rsidRDefault="00405E69" w:rsidP="00A327B2">
      <w:pPr>
        <w:pStyle w:val="ContactInfo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Single Page </w:t>
      </w:r>
      <w:r w:rsidR="00ED3658">
        <w:rPr>
          <w:sz w:val="22"/>
          <w:szCs w:val="22"/>
        </w:rPr>
        <w:t xml:space="preserve">Application </w:t>
      </w:r>
      <w:r w:rsidR="00D34BE8">
        <w:rPr>
          <w:sz w:val="22"/>
          <w:szCs w:val="22"/>
        </w:rPr>
        <w:t>with</w:t>
      </w:r>
      <w:r w:rsidR="00CE689D" w:rsidRPr="00CE689D">
        <w:rPr>
          <w:sz w:val="22"/>
          <w:szCs w:val="22"/>
        </w:rPr>
        <w:t xml:space="preserve"> Angular</w:t>
      </w:r>
      <w:r w:rsidR="00A00D8A">
        <w:rPr>
          <w:sz w:val="22"/>
          <w:szCs w:val="22"/>
        </w:rPr>
        <w:t xml:space="preserve"> 5 with Material UI</w:t>
      </w:r>
      <w:r w:rsidR="00CE689D" w:rsidRPr="00CE689D">
        <w:rPr>
          <w:sz w:val="22"/>
          <w:szCs w:val="22"/>
        </w:rPr>
        <w:t>, Node</w:t>
      </w:r>
      <w:r w:rsidR="00A00D8A">
        <w:rPr>
          <w:sz w:val="22"/>
          <w:szCs w:val="22"/>
        </w:rPr>
        <w:t>JS</w:t>
      </w:r>
      <w:r w:rsidR="00CE689D" w:rsidRPr="00CE689D">
        <w:rPr>
          <w:sz w:val="22"/>
          <w:szCs w:val="22"/>
        </w:rPr>
        <w:t xml:space="preserve">, </w:t>
      </w:r>
      <w:r w:rsidR="00D34BE8">
        <w:rPr>
          <w:sz w:val="22"/>
          <w:szCs w:val="22"/>
        </w:rPr>
        <w:t>Express,</w:t>
      </w:r>
      <w:r w:rsidR="00A00D8A">
        <w:rPr>
          <w:sz w:val="22"/>
          <w:szCs w:val="22"/>
        </w:rPr>
        <w:t xml:space="preserve"> and REST APIs. I have used MongoDB/Mongoose Pagination. </w:t>
      </w:r>
      <w:r w:rsidR="00A327B2">
        <w:rPr>
          <w:sz w:val="22"/>
          <w:szCs w:val="22"/>
        </w:rPr>
        <w:t>Worked with Yeoman, Grunt Gulp,</w:t>
      </w:r>
      <w:r w:rsidR="00EB178F">
        <w:rPr>
          <w:sz w:val="22"/>
          <w:szCs w:val="22"/>
        </w:rPr>
        <w:t xml:space="preserve"> SaaS</w:t>
      </w:r>
      <w:r w:rsidR="007815E0">
        <w:rPr>
          <w:sz w:val="22"/>
          <w:szCs w:val="22"/>
        </w:rPr>
        <w:t>.</w:t>
      </w:r>
    </w:p>
    <w:p w14:paraId="316591DF" w14:textId="4C598EE4" w:rsidR="00F613F0" w:rsidRPr="00A327B2" w:rsidRDefault="00F613F0" w:rsidP="00A327B2">
      <w:pPr>
        <w:pStyle w:val="ContactInfo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Developed many Java based web applications </w:t>
      </w:r>
      <w:r w:rsidR="00F25562">
        <w:rPr>
          <w:sz w:val="22"/>
          <w:szCs w:val="22"/>
        </w:rPr>
        <w:t>using MVC and UI rendering frameworks.</w:t>
      </w:r>
    </w:p>
    <w:p w14:paraId="76AF9FAD" w14:textId="39BDC52E" w:rsidR="00A00D8A" w:rsidRDefault="00A00D8A" w:rsidP="00A00D8A">
      <w:pPr>
        <w:pStyle w:val="ContactInfo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Developed JSP, Servlets, EJB based application for data synchronization to remote devices</w:t>
      </w:r>
    </w:p>
    <w:p w14:paraId="25DD2211" w14:textId="1E7646FF" w:rsidR="005329CA" w:rsidRPr="0003148E" w:rsidRDefault="005329CA" w:rsidP="00F85566">
      <w:pPr>
        <w:pStyle w:val="ContactInfo"/>
        <w:jc w:val="left"/>
        <w:rPr>
          <w:b/>
          <w:sz w:val="28"/>
          <w:szCs w:val="28"/>
        </w:rPr>
      </w:pPr>
      <w:r w:rsidRPr="0003148E">
        <w:rPr>
          <w:b/>
          <w:sz w:val="28"/>
          <w:szCs w:val="28"/>
        </w:rPr>
        <w:t>Education</w:t>
      </w:r>
      <w:r w:rsidR="0003148E">
        <w:rPr>
          <w:b/>
          <w:sz w:val="28"/>
          <w:szCs w:val="28"/>
        </w:rPr>
        <w:t>al Qualification</w:t>
      </w:r>
    </w:p>
    <w:tbl>
      <w:tblPr>
        <w:tblW w:w="7950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0"/>
        <w:gridCol w:w="6840"/>
      </w:tblGrid>
      <w:tr w:rsidR="0003148E" w14:paraId="1EFC9D47" w14:textId="77777777" w:rsidTr="0003148E">
        <w:tc>
          <w:tcPr>
            <w:tcW w:w="1110" w:type="dxa"/>
          </w:tcPr>
          <w:p w14:paraId="6DA4D530" w14:textId="17DE3CE8" w:rsidR="0003148E" w:rsidRDefault="0003148E" w:rsidP="00944A3F">
            <w:pPr>
              <w:pStyle w:val="ContactInfo"/>
              <w:jc w:val="both"/>
            </w:pPr>
            <w:r>
              <w:t>May 1997</w:t>
            </w:r>
          </w:p>
        </w:tc>
        <w:tc>
          <w:tcPr>
            <w:tcW w:w="6840" w:type="dxa"/>
          </w:tcPr>
          <w:p w14:paraId="679387EC" w14:textId="38F891E1" w:rsidR="0003148E" w:rsidRDefault="0003148E" w:rsidP="00944A3F">
            <w:pPr>
              <w:pStyle w:val="ContactInfo"/>
              <w:jc w:val="both"/>
            </w:pPr>
            <w:r>
              <w:t>Master of Engineering - Birla Institute of Technology and Science Pilani India</w:t>
            </w:r>
          </w:p>
        </w:tc>
      </w:tr>
      <w:tr w:rsidR="0003148E" w14:paraId="68A7ED0B" w14:textId="77777777" w:rsidTr="0003148E">
        <w:tc>
          <w:tcPr>
            <w:tcW w:w="1110" w:type="dxa"/>
          </w:tcPr>
          <w:p w14:paraId="4C097FF9" w14:textId="231AFC29" w:rsidR="0003148E" w:rsidRDefault="0003148E" w:rsidP="00944A3F">
            <w:pPr>
              <w:pStyle w:val="ContactInfo"/>
              <w:jc w:val="both"/>
            </w:pPr>
            <w:r>
              <w:t>May 1995</w:t>
            </w:r>
          </w:p>
        </w:tc>
        <w:tc>
          <w:tcPr>
            <w:tcW w:w="6840" w:type="dxa"/>
          </w:tcPr>
          <w:p w14:paraId="237F608E" w14:textId="5D17772E" w:rsidR="0003148E" w:rsidRDefault="0003148E" w:rsidP="00944A3F">
            <w:pPr>
              <w:pStyle w:val="ContactInfo"/>
              <w:jc w:val="both"/>
            </w:pPr>
            <w:r>
              <w:t>Bachelor of Engineering – University of Madras - India</w:t>
            </w:r>
          </w:p>
        </w:tc>
      </w:tr>
    </w:tbl>
    <w:p w14:paraId="4C13DD29" w14:textId="77777777" w:rsidR="0003148E" w:rsidRDefault="0003148E" w:rsidP="0003148E">
      <w:pPr>
        <w:pStyle w:val="ContactInfo"/>
        <w:jc w:val="left"/>
      </w:pPr>
    </w:p>
    <w:p w14:paraId="6B8A2A79" w14:textId="32C8F837" w:rsidR="005329CA" w:rsidRPr="0003148E" w:rsidRDefault="0003148E" w:rsidP="0003148E">
      <w:pPr>
        <w:pStyle w:val="ContactInfo"/>
        <w:jc w:val="left"/>
        <w:rPr>
          <w:b/>
          <w:sz w:val="28"/>
          <w:szCs w:val="28"/>
        </w:rPr>
      </w:pPr>
      <w:r w:rsidRPr="0003148E">
        <w:rPr>
          <w:b/>
          <w:sz w:val="28"/>
          <w:szCs w:val="28"/>
        </w:rPr>
        <w:t>Personal Details</w:t>
      </w:r>
    </w:p>
    <w:p w14:paraId="50FE1292" w14:textId="460853FC" w:rsidR="00BB3B12" w:rsidRDefault="0003148E" w:rsidP="00EB178F">
      <w:pPr>
        <w:pStyle w:val="ContactInfo"/>
        <w:ind w:firstLine="720"/>
        <w:jc w:val="both"/>
      </w:pPr>
      <w:r w:rsidRPr="00CE689D">
        <w:rPr>
          <w:sz w:val="22"/>
          <w:szCs w:val="22"/>
        </w:rPr>
        <w:t>Citizenship: Indian</w:t>
      </w:r>
      <w:r w:rsidR="00C123D0">
        <w:rPr>
          <w:sz w:val="22"/>
          <w:szCs w:val="22"/>
        </w:rPr>
        <w:t xml:space="preserve">, </w:t>
      </w:r>
      <w:r w:rsidRPr="00CE689D">
        <w:rPr>
          <w:sz w:val="22"/>
          <w:szCs w:val="22"/>
        </w:rPr>
        <w:t>Work Visa</w:t>
      </w:r>
      <w:r w:rsidR="00CE689D" w:rsidRPr="00CE689D">
        <w:rPr>
          <w:sz w:val="22"/>
          <w:szCs w:val="22"/>
        </w:rPr>
        <w:t>: Permanent Resident Visa, Subclass 189</w:t>
      </w:r>
    </w:p>
    <w:sectPr w:rsidR="00BB3B12" w:rsidSect="00E16B9D">
      <w:footerReference w:type="default" r:id="rId11"/>
      <w:pgSz w:w="11906" w:h="16838" w:code="9"/>
      <w:pgMar w:top="1080" w:right="1800" w:bottom="1080" w:left="1800" w:header="965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29C8F" w14:textId="77777777" w:rsidR="00A52BB2" w:rsidRDefault="00A52BB2">
      <w:r>
        <w:separator/>
      </w:r>
    </w:p>
  </w:endnote>
  <w:endnote w:type="continuationSeparator" w:id="0">
    <w:p w14:paraId="41AC7E50" w14:textId="77777777" w:rsidR="00A52BB2" w:rsidRDefault="00A52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306"/>
    </w:tblGrid>
    <w:tr w:rsidR="00B3299F" w14:paraId="3E99022D" w14:textId="77777777">
      <w:tc>
        <w:tcPr>
          <w:tcW w:w="8856" w:type="dxa"/>
        </w:tcPr>
        <w:p w14:paraId="147A9B00" w14:textId="77777777" w:rsidR="00B3299F" w:rsidRPr="0037336A" w:rsidRDefault="00B3299F" w:rsidP="004A3B48">
          <w:pPr>
            <w:jc w:val="right"/>
            <w:rPr>
              <w:rFonts w:ascii="Century Gothic" w:hAnsi="Century Gothic"/>
            </w:rPr>
          </w:pPr>
        </w:p>
      </w:tc>
    </w:tr>
    <w:tr w:rsidR="00B3299F" w14:paraId="74B7E919" w14:textId="77777777">
      <w:tc>
        <w:tcPr>
          <w:tcW w:w="8856" w:type="dxa"/>
        </w:tcPr>
        <w:p w14:paraId="0EF55483" w14:textId="77777777" w:rsidR="00B3299F" w:rsidRPr="0037336A" w:rsidRDefault="00B3299F" w:rsidP="004A3B48">
          <w:pPr>
            <w:jc w:val="right"/>
            <w:rPr>
              <w:rFonts w:ascii="Century Gothic" w:hAnsi="Century Gothic"/>
              <w:b/>
              <w:sz w:val="16"/>
              <w:szCs w:val="16"/>
            </w:rPr>
          </w:pPr>
        </w:p>
      </w:tc>
    </w:tr>
  </w:tbl>
  <w:p w14:paraId="4E76572C" w14:textId="77777777" w:rsidR="00B3299F" w:rsidRDefault="00B329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FA4DD" w14:textId="77777777" w:rsidR="00A52BB2" w:rsidRDefault="00A52BB2">
      <w:r>
        <w:separator/>
      </w:r>
    </w:p>
  </w:footnote>
  <w:footnote w:type="continuationSeparator" w:id="0">
    <w:p w14:paraId="161A1DF9" w14:textId="77777777" w:rsidR="00A52BB2" w:rsidRDefault="00A52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67BFC"/>
    <w:multiLevelType w:val="hybridMultilevel"/>
    <w:tmpl w:val="86EEF27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BBC27C0"/>
    <w:multiLevelType w:val="hybridMultilevel"/>
    <w:tmpl w:val="D80284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673F8B"/>
    <w:multiLevelType w:val="hybridMultilevel"/>
    <w:tmpl w:val="10085D12"/>
    <w:lvl w:ilvl="0" w:tplc="7B5CEF54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080226"/>
    <w:multiLevelType w:val="hybridMultilevel"/>
    <w:tmpl w:val="D9C6F994"/>
    <w:lvl w:ilvl="0" w:tplc="7B5CEF5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211B4E"/>
    <w:multiLevelType w:val="hybridMultilevel"/>
    <w:tmpl w:val="15DE3E02"/>
    <w:lvl w:ilvl="0" w:tplc="7B5CEF5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953A8"/>
    <w:multiLevelType w:val="hybridMultilevel"/>
    <w:tmpl w:val="57DAA32C"/>
    <w:lvl w:ilvl="0" w:tplc="7B5CEF5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 w15:restartNumberingAfterBreak="0">
    <w:nsid w:val="699B305E"/>
    <w:multiLevelType w:val="hybridMultilevel"/>
    <w:tmpl w:val="E6FCD786"/>
    <w:lvl w:ilvl="0" w:tplc="AAC615F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93317E"/>
    <w:multiLevelType w:val="hybridMultilevel"/>
    <w:tmpl w:val="FB7A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D2944"/>
    <w:multiLevelType w:val="hybridMultilevel"/>
    <w:tmpl w:val="A7A265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zMDEBIkMzC2NDQyUdpeDU4uLM/DyQArNaACyvVJcsAAAA"/>
  </w:docVars>
  <w:rsids>
    <w:rsidRoot w:val="008B2613"/>
    <w:rsid w:val="00003D8E"/>
    <w:rsid w:val="000118F6"/>
    <w:rsid w:val="0003148E"/>
    <w:rsid w:val="00043FD7"/>
    <w:rsid w:val="0004796F"/>
    <w:rsid w:val="00064B9F"/>
    <w:rsid w:val="000660CE"/>
    <w:rsid w:val="00074EDF"/>
    <w:rsid w:val="00085877"/>
    <w:rsid w:val="00085CAD"/>
    <w:rsid w:val="00095E0D"/>
    <w:rsid w:val="000A43CB"/>
    <w:rsid w:val="000B1FAB"/>
    <w:rsid w:val="000D147C"/>
    <w:rsid w:val="000D7287"/>
    <w:rsid w:val="000D772E"/>
    <w:rsid w:val="000E22BE"/>
    <w:rsid w:val="000E554C"/>
    <w:rsid w:val="000F2F97"/>
    <w:rsid w:val="000F52C8"/>
    <w:rsid w:val="001075F1"/>
    <w:rsid w:val="00116EA0"/>
    <w:rsid w:val="00117227"/>
    <w:rsid w:val="00140721"/>
    <w:rsid w:val="00151028"/>
    <w:rsid w:val="00156D1A"/>
    <w:rsid w:val="0018085A"/>
    <w:rsid w:val="001913C1"/>
    <w:rsid w:val="001B0F2F"/>
    <w:rsid w:val="001D5F1B"/>
    <w:rsid w:val="001E04E3"/>
    <w:rsid w:val="001E21D0"/>
    <w:rsid w:val="001E3741"/>
    <w:rsid w:val="001F2C56"/>
    <w:rsid w:val="001F371F"/>
    <w:rsid w:val="00211647"/>
    <w:rsid w:val="002130F7"/>
    <w:rsid w:val="00214ECD"/>
    <w:rsid w:val="00220A7A"/>
    <w:rsid w:val="00240619"/>
    <w:rsid w:val="00242DE1"/>
    <w:rsid w:val="00247071"/>
    <w:rsid w:val="00270EB6"/>
    <w:rsid w:val="00275BE4"/>
    <w:rsid w:val="00281D79"/>
    <w:rsid w:val="002B24BA"/>
    <w:rsid w:val="002B354B"/>
    <w:rsid w:val="002C08A1"/>
    <w:rsid w:val="002C4151"/>
    <w:rsid w:val="002D505B"/>
    <w:rsid w:val="002E0697"/>
    <w:rsid w:val="002F272F"/>
    <w:rsid w:val="00305996"/>
    <w:rsid w:val="00310479"/>
    <w:rsid w:val="00326C7C"/>
    <w:rsid w:val="00334D50"/>
    <w:rsid w:val="0034041B"/>
    <w:rsid w:val="00350C0D"/>
    <w:rsid w:val="00355817"/>
    <w:rsid w:val="00364937"/>
    <w:rsid w:val="00371C3B"/>
    <w:rsid w:val="00382A80"/>
    <w:rsid w:val="00393C46"/>
    <w:rsid w:val="003A013D"/>
    <w:rsid w:val="003B310A"/>
    <w:rsid w:val="003E0671"/>
    <w:rsid w:val="00401C72"/>
    <w:rsid w:val="00405E69"/>
    <w:rsid w:val="00406765"/>
    <w:rsid w:val="00431734"/>
    <w:rsid w:val="00436DC3"/>
    <w:rsid w:val="004471B2"/>
    <w:rsid w:val="00453AA7"/>
    <w:rsid w:val="0046540A"/>
    <w:rsid w:val="00471679"/>
    <w:rsid w:val="00471B01"/>
    <w:rsid w:val="00475D62"/>
    <w:rsid w:val="004860EB"/>
    <w:rsid w:val="004867C8"/>
    <w:rsid w:val="004960DE"/>
    <w:rsid w:val="00496F46"/>
    <w:rsid w:val="00497D5E"/>
    <w:rsid w:val="004A2DA2"/>
    <w:rsid w:val="004A3B48"/>
    <w:rsid w:val="004A52F5"/>
    <w:rsid w:val="004B39EB"/>
    <w:rsid w:val="004B5522"/>
    <w:rsid w:val="004C3709"/>
    <w:rsid w:val="004D5F74"/>
    <w:rsid w:val="004F304E"/>
    <w:rsid w:val="004F3B1C"/>
    <w:rsid w:val="0051740C"/>
    <w:rsid w:val="0053170F"/>
    <w:rsid w:val="005329CA"/>
    <w:rsid w:val="00535899"/>
    <w:rsid w:val="0057234B"/>
    <w:rsid w:val="00575EF1"/>
    <w:rsid w:val="005A3FBB"/>
    <w:rsid w:val="005A620A"/>
    <w:rsid w:val="005C0155"/>
    <w:rsid w:val="005C218C"/>
    <w:rsid w:val="005F6EC4"/>
    <w:rsid w:val="00613E4C"/>
    <w:rsid w:val="006341D1"/>
    <w:rsid w:val="00635217"/>
    <w:rsid w:val="00635593"/>
    <w:rsid w:val="00642C8A"/>
    <w:rsid w:val="0064323D"/>
    <w:rsid w:val="006451A9"/>
    <w:rsid w:val="00657A5F"/>
    <w:rsid w:val="00666E40"/>
    <w:rsid w:val="0068745D"/>
    <w:rsid w:val="006935E2"/>
    <w:rsid w:val="006A286F"/>
    <w:rsid w:val="006A3626"/>
    <w:rsid w:val="006A7024"/>
    <w:rsid w:val="006A7305"/>
    <w:rsid w:val="006B54C3"/>
    <w:rsid w:val="006C2997"/>
    <w:rsid w:val="006C7440"/>
    <w:rsid w:val="006D248B"/>
    <w:rsid w:val="006F0C14"/>
    <w:rsid w:val="00703287"/>
    <w:rsid w:val="00715357"/>
    <w:rsid w:val="00726769"/>
    <w:rsid w:val="00735FB4"/>
    <w:rsid w:val="00751D49"/>
    <w:rsid w:val="00755540"/>
    <w:rsid w:val="00756C4A"/>
    <w:rsid w:val="00757708"/>
    <w:rsid w:val="00760D7C"/>
    <w:rsid w:val="007632FD"/>
    <w:rsid w:val="00763445"/>
    <w:rsid w:val="00765CE9"/>
    <w:rsid w:val="00770D3E"/>
    <w:rsid w:val="00775DC3"/>
    <w:rsid w:val="00777EE0"/>
    <w:rsid w:val="007815E0"/>
    <w:rsid w:val="00785D43"/>
    <w:rsid w:val="00786222"/>
    <w:rsid w:val="0079095A"/>
    <w:rsid w:val="007B1077"/>
    <w:rsid w:val="007C4FC3"/>
    <w:rsid w:val="007D2435"/>
    <w:rsid w:val="007D31D5"/>
    <w:rsid w:val="007D34E1"/>
    <w:rsid w:val="007E636C"/>
    <w:rsid w:val="007E6953"/>
    <w:rsid w:val="007F73D2"/>
    <w:rsid w:val="0080296D"/>
    <w:rsid w:val="008143C0"/>
    <w:rsid w:val="00842D59"/>
    <w:rsid w:val="00882BB5"/>
    <w:rsid w:val="008A132F"/>
    <w:rsid w:val="008A184F"/>
    <w:rsid w:val="008B2613"/>
    <w:rsid w:val="008B6947"/>
    <w:rsid w:val="008E5354"/>
    <w:rsid w:val="008F23C5"/>
    <w:rsid w:val="008F73D8"/>
    <w:rsid w:val="0090016E"/>
    <w:rsid w:val="009118A3"/>
    <w:rsid w:val="00932E51"/>
    <w:rsid w:val="00944A3F"/>
    <w:rsid w:val="00957ECD"/>
    <w:rsid w:val="00965914"/>
    <w:rsid w:val="00966EC1"/>
    <w:rsid w:val="00996EB7"/>
    <w:rsid w:val="009A2579"/>
    <w:rsid w:val="009A2823"/>
    <w:rsid w:val="009B0231"/>
    <w:rsid w:val="009B0BDB"/>
    <w:rsid w:val="009B5028"/>
    <w:rsid w:val="009B5C5A"/>
    <w:rsid w:val="009C31EF"/>
    <w:rsid w:val="009D2CA1"/>
    <w:rsid w:val="009D356C"/>
    <w:rsid w:val="009F3735"/>
    <w:rsid w:val="009F7158"/>
    <w:rsid w:val="009F7239"/>
    <w:rsid w:val="00A00D8A"/>
    <w:rsid w:val="00A028AA"/>
    <w:rsid w:val="00A07A4A"/>
    <w:rsid w:val="00A30761"/>
    <w:rsid w:val="00A327B2"/>
    <w:rsid w:val="00A35DA0"/>
    <w:rsid w:val="00A47C6E"/>
    <w:rsid w:val="00A52BB2"/>
    <w:rsid w:val="00A925D6"/>
    <w:rsid w:val="00A9685C"/>
    <w:rsid w:val="00A97B5B"/>
    <w:rsid w:val="00AA2C85"/>
    <w:rsid w:val="00AB752F"/>
    <w:rsid w:val="00AC55A3"/>
    <w:rsid w:val="00AC6F66"/>
    <w:rsid w:val="00AD3F29"/>
    <w:rsid w:val="00AD4E00"/>
    <w:rsid w:val="00AD5EE8"/>
    <w:rsid w:val="00AE315F"/>
    <w:rsid w:val="00AE4692"/>
    <w:rsid w:val="00AE6982"/>
    <w:rsid w:val="00AF1A83"/>
    <w:rsid w:val="00B12763"/>
    <w:rsid w:val="00B14078"/>
    <w:rsid w:val="00B16F03"/>
    <w:rsid w:val="00B2289E"/>
    <w:rsid w:val="00B31700"/>
    <w:rsid w:val="00B3299F"/>
    <w:rsid w:val="00B36707"/>
    <w:rsid w:val="00B436EB"/>
    <w:rsid w:val="00B643B7"/>
    <w:rsid w:val="00B67ACE"/>
    <w:rsid w:val="00B735CE"/>
    <w:rsid w:val="00B911A4"/>
    <w:rsid w:val="00B9139C"/>
    <w:rsid w:val="00BA0B5F"/>
    <w:rsid w:val="00BB3B12"/>
    <w:rsid w:val="00BB5594"/>
    <w:rsid w:val="00BC7DD2"/>
    <w:rsid w:val="00BD1BA2"/>
    <w:rsid w:val="00BD535E"/>
    <w:rsid w:val="00BE7AED"/>
    <w:rsid w:val="00C11239"/>
    <w:rsid w:val="00C123D0"/>
    <w:rsid w:val="00C3178D"/>
    <w:rsid w:val="00C42E7A"/>
    <w:rsid w:val="00C647DF"/>
    <w:rsid w:val="00C75DD0"/>
    <w:rsid w:val="00C863FD"/>
    <w:rsid w:val="00C96214"/>
    <w:rsid w:val="00CD0BB0"/>
    <w:rsid w:val="00CE0F71"/>
    <w:rsid w:val="00CE689D"/>
    <w:rsid w:val="00D03B6C"/>
    <w:rsid w:val="00D271BC"/>
    <w:rsid w:val="00D34BE8"/>
    <w:rsid w:val="00D40F40"/>
    <w:rsid w:val="00D425FF"/>
    <w:rsid w:val="00D45500"/>
    <w:rsid w:val="00D4735C"/>
    <w:rsid w:val="00D5089A"/>
    <w:rsid w:val="00D74419"/>
    <w:rsid w:val="00D756EC"/>
    <w:rsid w:val="00D913C8"/>
    <w:rsid w:val="00D95C9B"/>
    <w:rsid w:val="00DD2BA3"/>
    <w:rsid w:val="00DD7E3F"/>
    <w:rsid w:val="00DE20A1"/>
    <w:rsid w:val="00DE66A2"/>
    <w:rsid w:val="00DE6BCD"/>
    <w:rsid w:val="00E0653D"/>
    <w:rsid w:val="00E14C8F"/>
    <w:rsid w:val="00E16B9D"/>
    <w:rsid w:val="00E213F7"/>
    <w:rsid w:val="00E245D6"/>
    <w:rsid w:val="00E25E8A"/>
    <w:rsid w:val="00E26BEF"/>
    <w:rsid w:val="00E361A8"/>
    <w:rsid w:val="00E405D2"/>
    <w:rsid w:val="00E61B84"/>
    <w:rsid w:val="00E765A3"/>
    <w:rsid w:val="00E8333B"/>
    <w:rsid w:val="00E84677"/>
    <w:rsid w:val="00E86A81"/>
    <w:rsid w:val="00E872B0"/>
    <w:rsid w:val="00E94C9C"/>
    <w:rsid w:val="00EA45C1"/>
    <w:rsid w:val="00EB178F"/>
    <w:rsid w:val="00ED3658"/>
    <w:rsid w:val="00EE2D77"/>
    <w:rsid w:val="00EF12D5"/>
    <w:rsid w:val="00EF7F51"/>
    <w:rsid w:val="00F0534A"/>
    <w:rsid w:val="00F113BC"/>
    <w:rsid w:val="00F150BD"/>
    <w:rsid w:val="00F25562"/>
    <w:rsid w:val="00F37463"/>
    <w:rsid w:val="00F37598"/>
    <w:rsid w:val="00F44BF5"/>
    <w:rsid w:val="00F613F0"/>
    <w:rsid w:val="00F660AE"/>
    <w:rsid w:val="00F8211B"/>
    <w:rsid w:val="00F85566"/>
    <w:rsid w:val="00F926CB"/>
    <w:rsid w:val="00F97FDE"/>
    <w:rsid w:val="00FA3154"/>
    <w:rsid w:val="00FA3E37"/>
    <w:rsid w:val="00FB1D51"/>
    <w:rsid w:val="00FC3055"/>
    <w:rsid w:val="00FD19C1"/>
    <w:rsid w:val="00FF20D7"/>
    <w:rsid w:val="00FF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0253B8"/>
  <w15:docId w15:val="{993F9B6D-EA67-430D-AEAD-D76FE109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3299F"/>
    <w:pPr>
      <w:spacing w:after="60"/>
    </w:pPr>
    <w:rPr>
      <w:rFonts w:asciiTheme="minorHAnsi" w:hAnsiTheme="minorHAnsi"/>
    </w:rPr>
  </w:style>
  <w:style w:type="paragraph" w:styleId="Heading1">
    <w:name w:val="heading 1"/>
    <w:basedOn w:val="Normal"/>
    <w:next w:val="Normal"/>
    <w:qFormat/>
    <w:rsid w:val="00751D49"/>
    <w:pPr>
      <w:spacing w:before="200"/>
      <w:outlineLvl w:val="0"/>
    </w:pPr>
    <w:rPr>
      <w:rFonts w:asciiTheme="majorHAnsi" w:hAnsiTheme="majorHAnsi"/>
      <w:b/>
      <w:spacing w:val="-10"/>
      <w:sz w:val="22"/>
      <w:szCs w:val="22"/>
    </w:rPr>
  </w:style>
  <w:style w:type="paragraph" w:styleId="Heading2">
    <w:name w:val="heading 2"/>
    <w:basedOn w:val="Normal"/>
    <w:next w:val="Normal"/>
    <w:qFormat/>
    <w:rsid w:val="00751D49"/>
    <w:pPr>
      <w:keepNext/>
      <w:spacing w:before="200"/>
      <w:outlineLvl w:val="1"/>
    </w:pPr>
    <w:rPr>
      <w:rFonts w:cs="Arial"/>
      <w:bCs/>
      <w:iCs/>
      <w:sz w:val="22"/>
      <w:szCs w:val="28"/>
    </w:rPr>
  </w:style>
  <w:style w:type="paragraph" w:styleId="Heading3">
    <w:name w:val="heading 3"/>
    <w:basedOn w:val="Normal"/>
    <w:next w:val="Normal"/>
    <w:semiHidden/>
    <w:unhideWhenUsed/>
    <w:qFormat/>
    <w:rsid w:val="00117227"/>
    <w:pPr>
      <w:keepNext/>
      <w:spacing w:before="24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143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unhideWhenUsed/>
    <w:qFormat/>
    <w:rsid w:val="00751D49"/>
    <w:pPr>
      <w:spacing w:after="200"/>
      <w:jc w:val="right"/>
    </w:pPr>
  </w:style>
  <w:style w:type="table" w:styleId="TableGrid">
    <w:name w:val="Table Grid"/>
    <w:basedOn w:val="TableNormal"/>
    <w:rsid w:val="004A3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299F"/>
    <w:pPr>
      <w:numPr>
        <w:numId w:val="3"/>
      </w:numPr>
      <w:contextualSpacing/>
    </w:pPr>
  </w:style>
  <w:style w:type="paragraph" w:customStyle="1" w:styleId="YourName">
    <w:name w:val="Your Name"/>
    <w:basedOn w:val="Normal"/>
    <w:qFormat/>
    <w:rsid w:val="00FF20D7"/>
    <w:pPr>
      <w:pBdr>
        <w:bottom w:val="single" w:sz="4" w:space="1" w:color="auto"/>
      </w:pBdr>
      <w:jc w:val="right"/>
    </w:pPr>
    <w:rPr>
      <w:rFonts w:asciiTheme="majorHAnsi" w:hAnsiTheme="majorHAnsi"/>
      <w:b/>
      <w:bCs/>
      <w:sz w:val="32"/>
    </w:rPr>
  </w:style>
  <w:style w:type="paragraph" w:styleId="BalloonText">
    <w:name w:val="Balloon Text"/>
    <w:basedOn w:val="Normal"/>
    <w:semiHidden/>
    <w:unhideWhenUsed/>
    <w:rsid w:val="00D7441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3299F"/>
    <w:rPr>
      <w:color w:val="808080"/>
    </w:rPr>
  </w:style>
  <w:style w:type="paragraph" w:styleId="Header">
    <w:name w:val="header"/>
    <w:basedOn w:val="Normal"/>
    <w:link w:val="HeaderChar"/>
    <w:unhideWhenUsed/>
    <w:rsid w:val="004067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06765"/>
    <w:rPr>
      <w:rFonts w:asciiTheme="minorHAnsi" w:hAnsiTheme="minorHAnsi"/>
    </w:rPr>
  </w:style>
  <w:style w:type="paragraph" w:styleId="Footer">
    <w:name w:val="footer"/>
    <w:basedOn w:val="Normal"/>
    <w:link w:val="FooterChar"/>
    <w:unhideWhenUsed/>
    <w:rsid w:val="004067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06765"/>
    <w:rPr>
      <w:rFonts w:asciiTheme="minorHAnsi" w:hAnsiTheme="minorHAnsi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F8556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F85566"/>
    <w:rPr>
      <w:rFonts w:ascii="Arial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F85566"/>
  </w:style>
  <w:style w:type="character" w:customStyle="1" w:styleId="vanity-name">
    <w:name w:val="vanity-name"/>
    <w:basedOn w:val="DefaultParagraphFont"/>
    <w:rsid w:val="00F85566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F8556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F85566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nhideWhenUsed/>
    <w:rsid w:val="00F8556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8143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Mention">
    <w:name w:val="Mention"/>
    <w:basedOn w:val="DefaultParagraphFont"/>
    <w:uiPriority w:val="99"/>
    <w:semiHidden/>
    <w:unhideWhenUsed/>
    <w:rsid w:val="00CE0F71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E86A8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D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joshua.mahendran@gmail.com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linkedin.com/in/joshuamfranci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ahendr\AppData\Roaming\Microsoft\Templates\Resume2AFu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Century Gothic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CBEBA-8B3B-4A80-A7D4-364888035A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9151DF-93F2-4B75-AF8A-04E62B9F3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Resume2AFun.dotx</Template>
  <TotalTime>226</TotalTime>
  <Pages>3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 (Minimalist design)</vt:lpstr>
    </vt:vector>
  </TitlesOfParts>
  <Company>Oracle Corporation</Company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 (Minimalist design)</dc:title>
  <dc:creator>jmahendr</dc:creator>
  <cp:lastModifiedBy>Joshua</cp:lastModifiedBy>
  <cp:revision>6</cp:revision>
  <cp:lastPrinted>2018-05-26T08:58:00Z</cp:lastPrinted>
  <dcterms:created xsi:type="dcterms:W3CDTF">2018-06-22T06:15:00Z</dcterms:created>
  <dcterms:modified xsi:type="dcterms:W3CDTF">2018-07-02T06:46:00Z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</Properties>
</file>